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1DFF3" w14:textId="77777777" w:rsidR="00000000" w:rsidRDefault="000D03AA">
      <w:pPr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 </w:t>
      </w:r>
      <w:r>
        <w:rPr>
          <w:rFonts w:hint="eastAsia"/>
          <w:b/>
          <w:sz w:val="28"/>
          <w:szCs w:val="28"/>
        </w:rPr>
        <w:tab/>
      </w:r>
      <w:r>
        <w:rPr>
          <w:b/>
          <w:sz w:val="28"/>
          <w:szCs w:val="28"/>
        </w:rPr>
        <w:t>操作</w:t>
      </w:r>
      <w:r>
        <w:rPr>
          <w:rFonts w:hint="eastAsia"/>
          <w:b/>
          <w:sz w:val="28"/>
          <w:szCs w:val="28"/>
        </w:rPr>
        <w:t>系统学位考试（</w:t>
      </w:r>
      <w:r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卷）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</w:p>
    <w:p w14:paraId="2EF951AF" w14:textId="77777777" w:rsidR="00000000" w:rsidRDefault="000D03AA">
      <w:pPr>
        <w:rPr>
          <w:rFonts w:hint="eastAsia"/>
        </w:rPr>
      </w:pPr>
    </w:p>
    <w:p w14:paraId="2DBF6956" w14:textId="77777777" w:rsidR="00000000" w:rsidRDefault="000D03AA">
      <w:pPr>
        <w:ind w:right="420" w:firstLine="420"/>
        <w:rPr>
          <w:rFonts w:hint="eastAsia"/>
        </w:rPr>
      </w:pPr>
      <w:r>
        <w:rPr>
          <w:rFonts w:hint="eastAsia"/>
        </w:rPr>
        <w:t>班级</w:t>
      </w:r>
      <w:r>
        <w:rPr>
          <w:rFonts w:hint="eastAsia"/>
        </w:rPr>
        <w:t>___________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softHyphen/>
      </w:r>
      <w:r>
        <w:softHyphen/>
      </w:r>
      <w:r>
        <w:softHyphen/>
        <w:t>__________</w:t>
      </w:r>
      <w:r>
        <w:rPr>
          <w:rFonts w:hint="eastAsia"/>
        </w:rPr>
        <w:t>__</w:t>
      </w:r>
      <w:r>
        <w:rPr>
          <w:rFonts w:hint="eastAsia"/>
        </w:rPr>
        <w:t>，姓名</w:t>
      </w:r>
      <w:r>
        <w:rPr>
          <w:rFonts w:hint="eastAsia"/>
        </w:rPr>
        <w:t>___________</w:t>
      </w:r>
      <w:r>
        <w:rPr>
          <w:rFonts w:hint="eastAsia"/>
        </w:rPr>
        <w:t>，成绩</w:t>
      </w:r>
      <w:r>
        <w:rPr>
          <w:rFonts w:hint="eastAsia"/>
        </w:rPr>
        <w:t>___________</w:t>
      </w:r>
    </w:p>
    <w:p w14:paraId="2338DC04" w14:textId="77777777" w:rsidR="00000000" w:rsidRDefault="000D03AA">
      <w:pPr>
        <w:rPr>
          <w:rFonts w:hint="eastAsia"/>
        </w:rPr>
      </w:pPr>
    </w:p>
    <w:p w14:paraId="575D3BC6" w14:textId="77777777" w:rsidR="00000000" w:rsidRDefault="000D03AA"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名词解释</w:t>
      </w:r>
    </w:p>
    <w:p w14:paraId="2ECB0F38" w14:textId="77777777" w:rsidR="00000000" w:rsidRDefault="000D03A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内核：</w:t>
      </w:r>
      <w:r>
        <w:rPr>
          <w:rFonts w:hint="eastAsia"/>
        </w:rPr>
        <w:t xml:space="preserve"> </w:t>
      </w:r>
    </w:p>
    <w:p w14:paraId="3F13AD96" w14:textId="77777777" w:rsidR="00000000" w:rsidRDefault="000D03A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PSW</w:t>
      </w:r>
      <w:r>
        <w:rPr>
          <w:rFonts w:hint="eastAsia"/>
        </w:rPr>
        <w:t>：</w:t>
      </w:r>
    </w:p>
    <w:p w14:paraId="70F72FF3" w14:textId="77777777" w:rsidR="00000000" w:rsidRDefault="000D03A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临界区：</w:t>
      </w:r>
    </w:p>
    <w:p w14:paraId="55F78306" w14:textId="77777777" w:rsidR="00000000" w:rsidRDefault="000D03A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文件目录：</w:t>
      </w:r>
      <w:r>
        <w:rPr>
          <w:rFonts w:hint="eastAsia"/>
        </w:rPr>
        <w:t xml:space="preserve"> </w:t>
      </w:r>
    </w:p>
    <w:p w14:paraId="136A5FDD" w14:textId="77777777" w:rsidR="00000000" w:rsidRDefault="000D03A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进程：</w:t>
      </w:r>
    </w:p>
    <w:p w14:paraId="72EC5D3A" w14:textId="77777777" w:rsidR="00000000" w:rsidRDefault="000D03AA"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简答题</w:t>
      </w:r>
    </w:p>
    <w:p w14:paraId="70C15FE5" w14:textId="77777777" w:rsidR="00000000" w:rsidRDefault="000D03A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简述操作系统的几个主要功能，以及现在操作系统的主要特征？</w:t>
      </w:r>
    </w:p>
    <w:p w14:paraId="4588CEB3" w14:textId="77777777" w:rsidR="00000000" w:rsidRDefault="000D03AA">
      <w:pPr>
        <w:ind w:left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主要功能：处理机管理、存储管理、文件管理、设备管理、通信管理、网络与接口管理</w:t>
      </w:r>
      <w:r>
        <w:rPr>
          <w:rFonts w:hint="eastAsia"/>
        </w:rPr>
        <w:t xml:space="preserve">  </w:t>
      </w:r>
    </w:p>
    <w:p w14:paraId="2C6E8245" w14:textId="77777777" w:rsidR="00000000" w:rsidRDefault="000D03AA">
      <w:pPr>
        <w:ind w:left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主要特征：共享性、并发性、异步性</w:t>
      </w:r>
    </w:p>
    <w:p w14:paraId="2688515B" w14:textId="77777777" w:rsidR="00000000" w:rsidRDefault="000D03A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简述死锁产生的几个必要条件，以及几种死锁处理方法。</w:t>
      </w:r>
    </w:p>
    <w:p w14:paraId="56A5E40D" w14:textId="77777777" w:rsidR="00000000" w:rsidRDefault="000D03AA">
      <w:pPr>
        <w:ind w:left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互斥访问、请求保</w:t>
      </w:r>
      <w:r>
        <w:rPr>
          <w:rFonts w:hint="eastAsia"/>
        </w:rPr>
        <w:t>持、不剥夺、环路等待</w:t>
      </w:r>
    </w:p>
    <w:p w14:paraId="352AB851" w14:textId="77777777" w:rsidR="00000000" w:rsidRDefault="000D03A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试比较虚拟存储管理与中级调度中对换技术的区别。</w:t>
      </w:r>
    </w:p>
    <w:p w14:paraId="42EDBCFD" w14:textId="77777777" w:rsidR="00000000" w:rsidRDefault="000D03AA">
      <w:pPr>
        <w:ind w:left="420"/>
        <w:rPr>
          <w:rFonts w:hint="eastAsia"/>
        </w:rPr>
      </w:pPr>
      <w:r>
        <w:rPr>
          <w:rFonts w:hint="eastAsia"/>
        </w:rPr>
        <w:t xml:space="preserve">      </w:t>
      </w:r>
    </w:p>
    <w:p w14:paraId="35780D47" w14:textId="77777777" w:rsidR="00000000" w:rsidRDefault="000D03A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简述进程之间的关系有哪几种，并分析典型的有界环形缓冲器生产者</w:t>
      </w:r>
      <w:r>
        <w:rPr>
          <w:rFonts w:hint="eastAsia"/>
        </w:rPr>
        <w:t>-</w:t>
      </w:r>
      <w:r>
        <w:rPr>
          <w:rFonts w:hint="eastAsia"/>
        </w:rPr>
        <w:t>消费者问题中生产者消费者进程之间的关系。</w:t>
      </w:r>
    </w:p>
    <w:p w14:paraId="59A22EB0" w14:textId="77777777" w:rsidR="00000000" w:rsidRDefault="000D03AA">
      <w:pPr>
        <w:ind w:left="420"/>
        <w:rPr>
          <w:rFonts w:hint="eastAsia"/>
        </w:rPr>
      </w:pPr>
      <w:r>
        <w:rPr>
          <w:rFonts w:hint="eastAsia"/>
        </w:rPr>
        <w:t xml:space="preserve">      </w:t>
      </w:r>
    </w:p>
    <w:p w14:paraId="3DE6043B" w14:textId="77777777" w:rsidR="00000000" w:rsidRDefault="000D03A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线程的实现机制有哪几种，试比较各种实现机制的优缺点。</w:t>
      </w:r>
    </w:p>
    <w:p w14:paraId="3C3D33A9" w14:textId="77777777" w:rsidR="00000000" w:rsidRDefault="000D03AA">
      <w:pPr>
        <w:ind w:leftChars="400" w:left="840" w:firstLineChars="100" w:firstLine="210"/>
        <w:rPr>
          <w:rFonts w:hint="eastAsia"/>
        </w:rPr>
      </w:pPr>
      <w:r>
        <w:rPr>
          <w:rFonts w:hint="eastAsia"/>
        </w:rPr>
        <w:t>内核级线程</w:t>
      </w:r>
      <w:r>
        <w:rPr>
          <w:rFonts w:hint="eastAsia"/>
        </w:rPr>
        <w:t xml:space="preserve">   </w:t>
      </w:r>
    </w:p>
    <w:p w14:paraId="12F3A746" w14:textId="77777777" w:rsidR="00000000" w:rsidRDefault="000D03AA">
      <w:pPr>
        <w:ind w:leftChars="400" w:left="840" w:firstLineChars="100" w:firstLine="210"/>
        <w:rPr>
          <w:rFonts w:hint="eastAsia"/>
        </w:rPr>
      </w:pPr>
      <w:r>
        <w:rPr>
          <w:rFonts w:hint="eastAsia"/>
        </w:rPr>
        <w:t>用户级线程</w:t>
      </w:r>
    </w:p>
    <w:p w14:paraId="2864E9D8" w14:textId="77777777" w:rsidR="00000000" w:rsidRDefault="000D03AA">
      <w:pPr>
        <w:ind w:leftChars="400" w:left="840" w:firstLineChars="100" w:firstLine="210"/>
        <w:rPr>
          <w:rFonts w:hint="eastAsia"/>
        </w:rPr>
      </w:pPr>
      <w:r>
        <w:rPr>
          <w:rFonts w:hint="eastAsia"/>
        </w:rPr>
        <w:t>轻量级线程</w:t>
      </w:r>
    </w:p>
    <w:p w14:paraId="426BCCE6" w14:textId="77777777" w:rsidR="00000000" w:rsidRDefault="000D03A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</w:rPr>
        <w:t>综合题</w:t>
      </w:r>
    </w:p>
    <w:p w14:paraId="3CA06DB2" w14:textId="77777777" w:rsidR="00000000" w:rsidRDefault="000D03A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个批处理作业</w:t>
      </w:r>
      <w:r>
        <w:rPr>
          <w:rFonts w:hint="eastAsia"/>
        </w:rPr>
        <w:t>A</w:t>
      </w:r>
      <w:r>
        <w:rPr>
          <w:rFonts w:hint="eastAsia"/>
        </w:rPr>
        <w:t>～</w:t>
      </w:r>
      <w:r>
        <w:rPr>
          <w:rFonts w:hint="eastAsia"/>
        </w:rPr>
        <w:t xml:space="preserve">D </w:t>
      </w:r>
      <w:r>
        <w:rPr>
          <w:rFonts w:hint="eastAsia"/>
        </w:rPr>
        <w:t>均已到达计算中心，其运行时间分别为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分钟；各自的优先级分别为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，数字越大优先权越大。若不考虑系统切换开销，计算各作业的平均周转时间和平均带权周转时间。</w:t>
      </w:r>
      <w:r>
        <w:rPr>
          <w:rFonts w:hint="eastAsia"/>
        </w:rPr>
        <w:t>1</w:t>
      </w:r>
      <w:r>
        <w:rPr>
          <w:rFonts w:hint="eastAsia"/>
        </w:rPr>
        <w:t>）按优先级调度算法；</w:t>
      </w:r>
      <w:r>
        <w:rPr>
          <w:rFonts w:hint="eastAsia"/>
        </w:rPr>
        <w:t>2</w:t>
      </w:r>
      <w:r>
        <w:rPr>
          <w:rFonts w:hint="eastAsia"/>
        </w:rPr>
        <w:t>）按时间片轮转法（时间片长度为</w:t>
      </w:r>
      <w:r>
        <w:rPr>
          <w:rFonts w:hint="eastAsia"/>
        </w:rPr>
        <w:t>2</w:t>
      </w:r>
      <w:r>
        <w:rPr>
          <w:rFonts w:hint="eastAsia"/>
        </w:rPr>
        <w:t>分钟）。</w:t>
      </w:r>
    </w:p>
    <w:p w14:paraId="719D0CD8" w14:textId="77777777" w:rsidR="00000000" w:rsidRDefault="000D03AA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）优先级调度算法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440"/>
        <w:gridCol w:w="1620"/>
        <w:gridCol w:w="2520"/>
      </w:tblGrid>
      <w:tr w:rsidR="00000000" w14:paraId="673ADCC0" w14:textId="77777777">
        <w:tc>
          <w:tcPr>
            <w:tcW w:w="1260" w:type="dxa"/>
          </w:tcPr>
          <w:p w14:paraId="3102A9BD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执行次序</w:t>
            </w:r>
          </w:p>
        </w:tc>
        <w:tc>
          <w:tcPr>
            <w:tcW w:w="1260" w:type="dxa"/>
          </w:tcPr>
          <w:p w14:paraId="4E368775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440" w:type="dxa"/>
          </w:tcPr>
          <w:p w14:paraId="1CF77E81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等待时间</w:t>
            </w:r>
          </w:p>
        </w:tc>
        <w:tc>
          <w:tcPr>
            <w:tcW w:w="1620" w:type="dxa"/>
          </w:tcPr>
          <w:p w14:paraId="5DBCDD06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2520" w:type="dxa"/>
          </w:tcPr>
          <w:p w14:paraId="317817EE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</w:tr>
      <w:tr w:rsidR="00000000" w14:paraId="2945FEE4" w14:textId="77777777">
        <w:trPr>
          <w:trHeight w:val="1612"/>
        </w:trPr>
        <w:tc>
          <w:tcPr>
            <w:tcW w:w="1260" w:type="dxa"/>
          </w:tcPr>
          <w:p w14:paraId="5833A30A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5002A90C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111C1937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7DFFFD03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260" w:type="dxa"/>
          </w:tcPr>
          <w:p w14:paraId="609A5878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1C40E184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14:paraId="00184A57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14:paraId="3EE8A6B9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14:paraId="7E50ED1B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01A533DA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39C2DC3B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  <w:p w14:paraId="03879975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20" w:type="dxa"/>
          </w:tcPr>
          <w:p w14:paraId="0416CA2A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79566A9F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  <w:p w14:paraId="03454CE7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  <w:p w14:paraId="14A3E634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520" w:type="dxa"/>
          </w:tcPr>
          <w:p w14:paraId="6EC319C7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4DC0E3AC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16/6</w:t>
            </w:r>
          </w:p>
          <w:p w14:paraId="7BEB2B67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18/2</w:t>
            </w:r>
          </w:p>
          <w:p w14:paraId="07ECFA2B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22/4</w:t>
            </w:r>
          </w:p>
        </w:tc>
      </w:tr>
      <w:tr w:rsidR="00000000" w14:paraId="1867AB50" w14:textId="77777777">
        <w:trPr>
          <w:trHeight w:val="639"/>
        </w:trPr>
        <w:tc>
          <w:tcPr>
            <w:tcW w:w="3960" w:type="dxa"/>
            <w:gridSpan w:val="3"/>
          </w:tcPr>
          <w:p w14:paraId="7D503E4D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作业平均周转时间</w:t>
            </w:r>
          </w:p>
          <w:p w14:paraId="0A730923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作业平均带权周转时间</w:t>
            </w:r>
          </w:p>
        </w:tc>
        <w:tc>
          <w:tcPr>
            <w:tcW w:w="4140" w:type="dxa"/>
            <w:gridSpan w:val="2"/>
          </w:tcPr>
          <w:p w14:paraId="7A322C3F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15.5</w:t>
            </w:r>
          </w:p>
          <w:p w14:paraId="71D8775A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4.54</w:t>
            </w:r>
          </w:p>
        </w:tc>
      </w:tr>
    </w:tbl>
    <w:p w14:paraId="5C23DA07" w14:textId="77777777" w:rsidR="00000000" w:rsidRDefault="000D03AA">
      <w:pPr>
        <w:rPr>
          <w:rFonts w:hint="eastAsia"/>
        </w:rPr>
      </w:pPr>
    </w:p>
    <w:p w14:paraId="667020B2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）时间片轮转法</w:t>
      </w:r>
    </w:p>
    <w:p w14:paraId="76A34AEA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执行次序为：</w:t>
      </w:r>
      <w:r>
        <w:rPr>
          <w:rFonts w:hint="eastAsia"/>
        </w:rPr>
        <w:t>A, B, C, D, A, B, D, A, B, A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440"/>
        <w:gridCol w:w="1620"/>
        <w:gridCol w:w="2520"/>
      </w:tblGrid>
      <w:tr w:rsidR="00000000" w14:paraId="4AC0B61D" w14:textId="77777777">
        <w:tc>
          <w:tcPr>
            <w:tcW w:w="1260" w:type="dxa"/>
          </w:tcPr>
          <w:p w14:paraId="717DF5AE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作业号</w:t>
            </w:r>
          </w:p>
        </w:tc>
        <w:tc>
          <w:tcPr>
            <w:tcW w:w="1260" w:type="dxa"/>
          </w:tcPr>
          <w:p w14:paraId="08470C06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440" w:type="dxa"/>
          </w:tcPr>
          <w:p w14:paraId="28A506BE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等待时间</w:t>
            </w:r>
          </w:p>
        </w:tc>
        <w:tc>
          <w:tcPr>
            <w:tcW w:w="1620" w:type="dxa"/>
          </w:tcPr>
          <w:p w14:paraId="5E006237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2520" w:type="dxa"/>
          </w:tcPr>
          <w:p w14:paraId="4FC4C4DA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</w:tr>
      <w:tr w:rsidR="00000000" w14:paraId="2A4BF230" w14:textId="77777777">
        <w:trPr>
          <w:trHeight w:val="1612"/>
        </w:trPr>
        <w:tc>
          <w:tcPr>
            <w:tcW w:w="1260" w:type="dxa"/>
          </w:tcPr>
          <w:p w14:paraId="5E1744FC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  <w:p w14:paraId="3DBE5834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14:paraId="4A4AA8DE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  <w:p w14:paraId="2D3D2EA8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260" w:type="dxa"/>
          </w:tcPr>
          <w:p w14:paraId="1F33ACFD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14:paraId="1C80241A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7AF5CA24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14:paraId="4258B8F8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14:paraId="60BCDF87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  <w:p w14:paraId="48D82B4A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  <w:p w14:paraId="28018948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14:paraId="5DFC4900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20" w:type="dxa"/>
          </w:tcPr>
          <w:p w14:paraId="32896788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  <w:p w14:paraId="5C55A0C6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  <w:p w14:paraId="5C05B9FF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62BD6552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520" w:type="dxa"/>
          </w:tcPr>
          <w:p w14:paraId="16E4D408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22/10</w:t>
            </w:r>
          </w:p>
          <w:p w14:paraId="63A6F731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18/6</w:t>
            </w:r>
          </w:p>
          <w:p w14:paraId="17660D29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6/2</w:t>
            </w:r>
          </w:p>
          <w:p w14:paraId="4113A91F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14/4</w:t>
            </w:r>
          </w:p>
        </w:tc>
      </w:tr>
      <w:tr w:rsidR="00000000" w14:paraId="0FE65B7D" w14:textId="77777777">
        <w:trPr>
          <w:trHeight w:val="639"/>
        </w:trPr>
        <w:tc>
          <w:tcPr>
            <w:tcW w:w="3960" w:type="dxa"/>
            <w:gridSpan w:val="3"/>
          </w:tcPr>
          <w:p w14:paraId="3E96F2CE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作业平均周转时间</w:t>
            </w:r>
          </w:p>
          <w:p w14:paraId="3FED9ABC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作业平均带权周转时间</w:t>
            </w:r>
          </w:p>
        </w:tc>
        <w:tc>
          <w:tcPr>
            <w:tcW w:w="4140" w:type="dxa"/>
            <w:gridSpan w:val="2"/>
          </w:tcPr>
          <w:p w14:paraId="1955E63B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  <w:p w14:paraId="0F6E274D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2.925</w:t>
            </w:r>
          </w:p>
        </w:tc>
      </w:tr>
    </w:tbl>
    <w:p w14:paraId="13508BD3" w14:textId="77777777" w:rsidR="00000000" w:rsidRDefault="000D03AA">
      <w:pPr>
        <w:rPr>
          <w:rFonts w:hint="eastAsia"/>
        </w:rPr>
      </w:pPr>
    </w:p>
    <w:p w14:paraId="1410E716" w14:textId="77777777" w:rsidR="00000000" w:rsidRDefault="000D03A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系统中有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共四种资源，在某时刻进程</w:t>
      </w:r>
      <w:r>
        <w:rPr>
          <w:rFonts w:hint="eastAsia"/>
        </w:rPr>
        <w:t>P0, P1, P2, P3</w:t>
      </w:r>
      <w:r>
        <w:rPr>
          <w:rFonts w:hint="eastAsia"/>
        </w:rPr>
        <w:t>和</w:t>
      </w:r>
      <w:r>
        <w:rPr>
          <w:rFonts w:hint="eastAsia"/>
        </w:rPr>
        <w:t>P4</w:t>
      </w:r>
      <w:r>
        <w:rPr>
          <w:rFonts w:hint="eastAsia"/>
        </w:rPr>
        <w:t>对资源的占有和需求情况如表，试解答下列问题：</w:t>
      </w:r>
    </w:p>
    <w:p w14:paraId="677DEAC4" w14:textId="77777777" w:rsidR="00000000" w:rsidRDefault="000D03AA">
      <w:pPr>
        <w:rPr>
          <w:rFonts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2130"/>
        <w:gridCol w:w="2131"/>
        <w:gridCol w:w="1997"/>
      </w:tblGrid>
      <w:tr w:rsidR="00000000" w14:paraId="1C4731BA" w14:textId="77777777">
        <w:tc>
          <w:tcPr>
            <w:tcW w:w="1842" w:type="dxa"/>
            <w:vMerge w:val="restart"/>
          </w:tcPr>
          <w:p w14:paraId="64A44EBF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Process</w:t>
            </w:r>
          </w:p>
        </w:tc>
        <w:tc>
          <w:tcPr>
            <w:tcW w:w="2130" w:type="dxa"/>
          </w:tcPr>
          <w:p w14:paraId="0E6DE4A9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Allocation</w:t>
            </w:r>
          </w:p>
        </w:tc>
        <w:tc>
          <w:tcPr>
            <w:tcW w:w="2131" w:type="dxa"/>
          </w:tcPr>
          <w:p w14:paraId="28E9D0C2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Claim</w:t>
            </w:r>
          </w:p>
        </w:tc>
        <w:tc>
          <w:tcPr>
            <w:tcW w:w="1997" w:type="dxa"/>
          </w:tcPr>
          <w:p w14:paraId="2CFA6025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Available</w:t>
            </w:r>
          </w:p>
        </w:tc>
      </w:tr>
      <w:tr w:rsidR="00000000" w14:paraId="70E5C214" w14:textId="77777777">
        <w:tc>
          <w:tcPr>
            <w:tcW w:w="1842" w:type="dxa"/>
            <w:vMerge/>
          </w:tcPr>
          <w:p w14:paraId="724B6E94" w14:textId="77777777" w:rsidR="00000000" w:rsidRDefault="000D03AA"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</w:tcPr>
          <w:p w14:paraId="52DE24F1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  B  C  D</w:t>
            </w:r>
          </w:p>
        </w:tc>
        <w:tc>
          <w:tcPr>
            <w:tcW w:w="2131" w:type="dxa"/>
          </w:tcPr>
          <w:p w14:paraId="2F3C1116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  B  C  D</w:t>
            </w:r>
          </w:p>
        </w:tc>
        <w:tc>
          <w:tcPr>
            <w:tcW w:w="1997" w:type="dxa"/>
          </w:tcPr>
          <w:p w14:paraId="2E68432C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  B  C  D</w:t>
            </w:r>
          </w:p>
        </w:tc>
      </w:tr>
      <w:tr w:rsidR="00000000" w14:paraId="40084EC4" w14:textId="77777777">
        <w:tc>
          <w:tcPr>
            <w:tcW w:w="1842" w:type="dxa"/>
          </w:tcPr>
          <w:p w14:paraId="395363F7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</w:t>
            </w:r>
          </w:p>
        </w:tc>
        <w:tc>
          <w:tcPr>
            <w:tcW w:w="2130" w:type="dxa"/>
          </w:tcPr>
          <w:p w14:paraId="4F2EC762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0  0  3  2</w:t>
            </w:r>
          </w:p>
        </w:tc>
        <w:tc>
          <w:tcPr>
            <w:tcW w:w="2131" w:type="dxa"/>
          </w:tcPr>
          <w:p w14:paraId="50A3CD79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0  0  4  4</w:t>
            </w:r>
          </w:p>
        </w:tc>
        <w:tc>
          <w:tcPr>
            <w:tcW w:w="1997" w:type="dxa"/>
          </w:tcPr>
          <w:p w14:paraId="370E70C0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1  6  2  2</w:t>
            </w:r>
          </w:p>
        </w:tc>
      </w:tr>
      <w:tr w:rsidR="00000000" w14:paraId="12BDA7D4" w14:textId="77777777">
        <w:tc>
          <w:tcPr>
            <w:tcW w:w="1842" w:type="dxa"/>
          </w:tcPr>
          <w:p w14:paraId="19C286F4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130" w:type="dxa"/>
          </w:tcPr>
          <w:p w14:paraId="56BFF8A2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1  0  0 </w:t>
            </w:r>
            <w:r>
              <w:rPr>
                <w:rFonts w:hint="eastAsia"/>
              </w:rPr>
              <w:t xml:space="preserve"> 0</w:t>
            </w:r>
          </w:p>
        </w:tc>
        <w:tc>
          <w:tcPr>
            <w:tcW w:w="2131" w:type="dxa"/>
          </w:tcPr>
          <w:p w14:paraId="1DB24F52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2  7  5  0</w:t>
            </w:r>
          </w:p>
        </w:tc>
        <w:tc>
          <w:tcPr>
            <w:tcW w:w="1997" w:type="dxa"/>
          </w:tcPr>
          <w:p w14:paraId="5C99C8EA" w14:textId="77777777" w:rsidR="00000000" w:rsidRDefault="000D03AA">
            <w:pPr>
              <w:jc w:val="center"/>
              <w:rPr>
                <w:rFonts w:hint="eastAsia"/>
              </w:rPr>
            </w:pPr>
          </w:p>
        </w:tc>
      </w:tr>
      <w:tr w:rsidR="00000000" w14:paraId="070B71B5" w14:textId="77777777">
        <w:tc>
          <w:tcPr>
            <w:tcW w:w="1842" w:type="dxa"/>
          </w:tcPr>
          <w:p w14:paraId="10DC3C4C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130" w:type="dxa"/>
          </w:tcPr>
          <w:p w14:paraId="6C01DFA3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1  3  5  4</w:t>
            </w:r>
          </w:p>
        </w:tc>
        <w:tc>
          <w:tcPr>
            <w:tcW w:w="2131" w:type="dxa"/>
          </w:tcPr>
          <w:p w14:paraId="1EED5A9E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3  6  10 10</w:t>
            </w:r>
          </w:p>
        </w:tc>
        <w:tc>
          <w:tcPr>
            <w:tcW w:w="1997" w:type="dxa"/>
          </w:tcPr>
          <w:p w14:paraId="12BA102E" w14:textId="77777777" w:rsidR="00000000" w:rsidRDefault="000D03AA">
            <w:pPr>
              <w:jc w:val="center"/>
              <w:rPr>
                <w:rFonts w:hint="eastAsia"/>
              </w:rPr>
            </w:pPr>
          </w:p>
        </w:tc>
      </w:tr>
      <w:tr w:rsidR="00000000" w14:paraId="2EC9DA90" w14:textId="77777777">
        <w:tc>
          <w:tcPr>
            <w:tcW w:w="1842" w:type="dxa"/>
          </w:tcPr>
          <w:p w14:paraId="5D15DAAF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130" w:type="dxa"/>
          </w:tcPr>
          <w:p w14:paraId="2A7352AD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0  3  3  2</w:t>
            </w:r>
          </w:p>
        </w:tc>
        <w:tc>
          <w:tcPr>
            <w:tcW w:w="2131" w:type="dxa"/>
          </w:tcPr>
          <w:p w14:paraId="25378E4A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0  9  8  4</w:t>
            </w:r>
          </w:p>
        </w:tc>
        <w:tc>
          <w:tcPr>
            <w:tcW w:w="1997" w:type="dxa"/>
          </w:tcPr>
          <w:p w14:paraId="5F5A85BF" w14:textId="77777777" w:rsidR="00000000" w:rsidRDefault="000D03AA">
            <w:pPr>
              <w:jc w:val="center"/>
              <w:rPr>
                <w:rFonts w:hint="eastAsia"/>
              </w:rPr>
            </w:pPr>
          </w:p>
        </w:tc>
      </w:tr>
      <w:tr w:rsidR="00000000" w14:paraId="33357E0C" w14:textId="77777777">
        <w:tc>
          <w:tcPr>
            <w:tcW w:w="1842" w:type="dxa"/>
          </w:tcPr>
          <w:p w14:paraId="10D2888D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2130" w:type="dxa"/>
          </w:tcPr>
          <w:p w14:paraId="77CD5293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0  0  1  4</w:t>
            </w:r>
          </w:p>
        </w:tc>
        <w:tc>
          <w:tcPr>
            <w:tcW w:w="2131" w:type="dxa"/>
          </w:tcPr>
          <w:p w14:paraId="1AE5CAF0" w14:textId="77777777" w:rsidR="00000000" w:rsidRDefault="000D0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0  6  6 10</w:t>
            </w:r>
          </w:p>
        </w:tc>
        <w:tc>
          <w:tcPr>
            <w:tcW w:w="1997" w:type="dxa"/>
          </w:tcPr>
          <w:p w14:paraId="7CA724A3" w14:textId="77777777" w:rsidR="00000000" w:rsidRDefault="000D03AA">
            <w:pPr>
              <w:jc w:val="center"/>
              <w:rPr>
                <w:rFonts w:hint="eastAsia"/>
              </w:rPr>
            </w:pPr>
          </w:p>
        </w:tc>
      </w:tr>
    </w:tbl>
    <w:p w14:paraId="26315D84" w14:textId="77777777" w:rsidR="00000000" w:rsidRDefault="000D03AA">
      <w:pPr>
        <w:rPr>
          <w:rFonts w:hint="eastAsia"/>
        </w:rPr>
      </w:pPr>
    </w:p>
    <w:p w14:paraId="4EDD4B8C" w14:textId="77777777" w:rsidR="00000000" w:rsidRDefault="000D03A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系统此时处于安全状态吗？</w:t>
      </w:r>
    </w:p>
    <w:p w14:paraId="1AA81559" w14:textId="77777777" w:rsidR="00000000" w:rsidRDefault="000D03A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若此时</w:t>
      </w:r>
      <w:r>
        <w:rPr>
          <w:rFonts w:hint="eastAsia"/>
        </w:rPr>
        <w:t>P2</w:t>
      </w:r>
      <w:r>
        <w:rPr>
          <w:rFonts w:hint="eastAsia"/>
        </w:rPr>
        <w:t>发出请求</w:t>
      </w:r>
      <w:r>
        <w:rPr>
          <w:rFonts w:hint="eastAsia"/>
        </w:rPr>
        <w:t>(1, 2, 2, 2)</w:t>
      </w:r>
      <w:r>
        <w:rPr>
          <w:rFonts w:hint="eastAsia"/>
        </w:rPr>
        <w:t>，系统能分配资源给它吗？为什么？</w:t>
      </w:r>
    </w:p>
    <w:p w14:paraId="3D47C8DB" w14:textId="77777777" w:rsidR="00000000" w:rsidRDefault="000D03AA">
      <w:pPr>
        <w:rPr>
          <w:rFonts w:hint="eastAsia"/>
        </w:rPr>
      </w:pPr>
    </w:p>
    <w:p w14:paraId="05F14504" w14:textId="77777777" w:rsidR="00000000" w:rsidRDefault="000D03AA">
      <w:pPr>
        <w:rPr>
          <w:rFonts w:hint="eastAsia"/>
        </w:rPr>
      </w:pPr>
    </w:p>
    <w:p w14:paraId="13F15A8F" w14:textId="77777777" w:rsidR="00000000" w:rsidRDefault="000D03AA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(1) </w:t>
      </w:r>
      <w:r>
        <w:rPr>
          <w:rFonts w:hint="eastAsia"/>
        </w:rPr>
        <w:t>系统处于安全状态，存在安全序列：</w:t>
      </w:r>
      <w:r>
        <w:rPr>
          <w:rFonts w:hint="eastAsia"/>
        </w:rPr>
        <w:t>P0, P3, P4, P1, P2</w:t>
      </w:r>
      <w:r>
        <w:rPr>
          <w:rFonts w:hint="eastAsia"/>
        </w:rPr>
        <w:t>。</w:t>
      </w:r>
    </w:p>
    <w:p w14:paraId="2D2BEAF4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(2) </w:t>
      </w:r>
      <w:r>
        <w:rPr>
          <w:rFonts w:hint="eastAsia"/>
        </w:rPr>
        <w:t>不能分配，否则系统会处于不安全的状态。</w:t>
      </w:r>
    </w:p>
    <w:p w14:paraId="08E165AA" w14:textId="77777777" w:rsidR="00000000" w:rsidRDefault="000D03AA">
      <w:pPr>
        <w:rPr>
          <w:rFonts w:hint="eastAsia"/>
        </w:rPr>
      </w:pPr>
    </w:p>
    <w:p w14:paraId="4A05E820" w14:textId="77777777" w:rsidR="00000000" w:rsidRDefault="000D03AA">
      <w:pPr>
        <w:rPr>
          <w:rFonts w:hint="eastAsia"/>
        </w:rPr>
      </w:pPr>
    </w:p>
    <w:p w14:paraId="5FA6E465" w14:textId="77777777" w:rsidR="00000000" w:rsidRDefault="000D03AA">
      <w:pPr>
        <w:rPr>
          <w:rFonts w:hint="eastAsia"/>
        </w:rPr>
      </w:pPr>
    </w:p>
    <w:p w14:paraId="2094EF8E" w14:textId="77777777" w:rsidR="00000000" w:rsidRDefault="000D03AA">
      <w:pPr>
        <w:rPr>
          <w:rFonts w:hint="eastAsia"/>
        </w:rPr>
      </w:pPr>
    </w:p>
    <w:p w14:paraId="0CB6CD8A" w14:textId="77777777" w:rsidR="00000000" w:rsidRDefault="000D03AA">
      <w:pPr>
        <w:rPr>
          <w:rFonts w:hint="eastAsia"/>
        </w:rPr>
      </w:pPr>
    </w:p>
    <w:p w14:paraId="5BF7EE63" w14:textId="77777777" w:rsidR="00000000" w:rsidRDefault="000D03A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一个页式存储管理系统使用</w:t>
      </w:r>
      <w:r>
        <w:rPr>
          <w:rFonts w:hint="eastAsia"/>
        </w:rPr>
        <w:t>LRU</w:t>
      </w:r>
      <w:r>
        <w:rPr>
          <w:rFonts w:hint="eastAsia"/>
        </w:rPr>
        <w:t>（最近最少使用）页面替换算法</w:t>
      </w:r>
      <w:r>
        <w:rPr>
          <w:rFonts w:hint="eastAsia"/>
        </w:rPr>
        <w:t>，页面大小为</w:t>
      </w:r>
      <w:r>
        <w:rPr>
          <w:rFonts w:hint="eastAsia"/>
        </w:rPr>
        <w:t>1024</w:t>
      </w:r>
      <w:r>
        <w:rPr>
          <w:rFonts w:hint="eastAsia"/>
        </w:rPr>
        <w:t>字节，如果一个作业的页面走向为：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，分配给该作业的物理块数分别为</w:t>
      </w:r>
      <w:r>
        <w:rPr>
          <w:rFonts w:hint="eastAsia"/>
        </w:rPr>
        <w:t>4</w:t>
      </w:r>
      <w:r>
        <w:rPr>
          <w:rFonts w:hint="eastAsia"/>
        </w:rPr>
        <w:t>，分别为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31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号页框。试计算访问过程中发生的缺页中断次数和缺页中断率，并分别画出页框中内容的变化过程。如果接下来要访问逻辑地址为</w:t>
      </w:r>
      <w:r>
        <w:rPr>
          <w:rFonts w:hint="eastAsia"/>
        </w:rPr>
        <w:t>3320</w:t>
      </w:r>
      <w:r>
        <w:rPr>
          <w:rFonts w:hint="eastAsia"/>
        </w:rPr>
        <w:t>，试求其对应的物理地址是多少？</w:t>
      </w:r>
    </w:p>
    <w:p w14:paraId="51814233" w14:textId="77777777" w:rsidR="00000000" w:rsidRDefault="000D03AA">
      <w:pPr>
        <w:rPr>
          <w:rFonts w:hint="eastAsia"/>
        </w:rPr>
      </w:pPr>
    </w:p>
    <w:p w14:paraId="66D5907E" w14:textId="77777777" w:rsidR="00000000" w:rsidRDefault="000D03AA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答：共</w:t>
      </w:r>
      <w:r>
        <w:rPr>
          <w:rFonts w:hint="eastAsia"/>
        </w:rPr>
        <w:t>6</w:t>
      </w:r>
      <w:r>
        <w:rPr>
          <w:rFonts w:hint="eastAsia"/>
        </w:rPr>
        <w:t>次缺页中断，缺页中断率为</w:t>
      </w:r>
      <w:r>
        <w:rPr>
          <w:rFonts w:hint="eastAsia"/>
        </w:rPr>
        <w:t>6/12 = 1/2</w:t>
      </w:r>
      <w:r>
        <w:rPr>
          <w:rFonts w:hint="eastAsia"/>
        </w:rPr>
        <w:t>。</w:t>
      </w:r>
    </w:p>
    <w:p w14:paraId="2A15162E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</w:p>
    <w:p w14:paraId="0600A57A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</w:p>
    <w:p w14:paraId="61D8E6BA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59184A41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14:paraId="13E593E8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14:paraId="6967DB29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504F905B" w14:textId="77777777" w:rsidR="00000000" w:rsidRDefault="000D03A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14:paraId="1761D272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14:paraId="1ED31BA9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14:paraId="23D8D75F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14:paraId="50CB1B19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1ADB61C8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14:paraId="6D42E502" w14:textId="77777777" w:rsidR="00000000" w:rsidRDefault="000D03AA">
      <w:pPr>
        <w:rPr>
          <w:rFonts w:hint="eastAsia"/>
        </w:rPr>
      </w:pPr>
    </w:p>
    <w:p w14:paraId="3A587623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3320/1024 </w:t>
      </w:r>
      <w:r>
        <w:rPr>
          <w:rFonts w:hint="eastAsia"/>
        </w:rPr>
        <w:t>分解逻辑地址：为第</w:t>
      </w:r>
      <w:r>
        <w:rPr>
          <w:rFonts w:hint="eastAsia"/>
        </w:rPr>
        <w:t>3</w:t>
      </w:r>
      <w:r>
        <w:rPr>
          <w:rFonts w:hint="eastAsia"/>
        </w:rPr>
        <w:t>个页面，第</w:t>
      </w:r>
      <w:r>
        <w:rPr>
          <w:rFonts w:hint="eastAsia"/>
        </w:rPr>
        <w:t>248</w:t>
      </w:r>
      <w:r>
        <w:rPr>
          <w:rFonts w:hint="eastAsia"/>
        </w:rPr>
        <w:t>单元。</w:t>
      </w:r>
    </w:p>
    <w:p w14:paraId="6EB8F2A8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3</w:t>
      </w:r>
      <w:r>
        <w:rPr>
          <w:rFonts w:hint="eastAsia"/>
        </w:rPr>
        <w:t>号页面不再内存中，需要淘汰</w:t>
      </w:r>
      <w:r>
        <w:rPr>
          <w:rFonts w:hint="eastAsia"/>
        </w:rPr>
        <w:t>6</w:t>
      </w:r>
      <w:r>
        <w:rPr>
          <w:rFonts w:hint="eastAsia"/>
        </w:rPr>
        <w:t>号页面，并将</w:t>
      </w:r>
      <w:r>
        <w:rPr>
          <w:rFonts w:hint="eastAsia"/>
        </w:rPr>
        <w:t>3</w:t>
      </w:r>
      <w:r>
        <w:rPr>
          <w:rFonts w:hint="eastAsia"/>
        </w:rPr>
        <w:t>号页面装入。</w:t>
      </w:r>
      <w:r>
        <w:rPr>
          <w:rFonts w:hint="eastAsia"/>
        </w:rPr>
        <w:t>6</w:t>
      </w:r>
      <w:r>
        <w:rPr>
          <w:rFonts w:hint="eastAsia"/>
        </w:rPr>
        <w:t>号页面替换的是</w:t>
      </w:r>
      <w:r>
        <w:rPr>
          <w:rFonts w:hint="eastAsia"/>
        </w:rPr>
        <w:t>4</w:t>
      </w:r>
      <w:r>
        <w:rPr>
          <w:rFonts w:hint="eastAsia"/>
        </w:rPr>
        <w:t>号页面，而</w:t>
      </w:r>
      <w:r>
        <w:rPr>
          <w:rFonts w:hint="eastAsia"/>
        </w:rPr>
        <w:t>4</w:t>
      </w:r>
      <w:r>
        <w:rPr>
          <w:rFonts w:hint="eastAsia"/>
        </w:rPr>
        <w:t>号页面原来在</w:t>
      </w:r>
      <w:r>
        <w:rPr>
          <w:rFonts w:hint="eastAsia"/>
        </w:rPr>
        <w:t>5</w:t>
      </w:r>
      <w:r>
        <w:rPr>
          <w:rFonts w:hint="eastAsia"/>
        </w:rPr>
        <w:t>号页框中，所以</w:t>
      </w:r>
      <w:r>
        <w:rPr>
          <w:rFonts w:hint="eastAsia"/>
        </w:rPr>
        <w:t>3</w:t>
      </w:r>
      <w:r>
        <w:rPr>
          <w:rFonts w:hint="eastAsia"/>
        </w:rPr>
        <w:t>号页面被装入</w:t>
      </w:r>
      <w:r>
        <w:rPr>
          <w:rFonts w:hint="eastAsia"/>
        </w:rPr>
        <w:t>5</w:t>
      </w:r>
      <w:r>
        <w:rPr>
          <w:rFonts w:hint="eastAsia"/>
        </w:rPr>
        <w:t>号页框中。</w:t>
      </w:r>
    </w:p>
    <w:p w14:paraId="4841FDFC" w14:textId="77777777" w:rsidR="00000000" w:rsidRDefault="000D03AA">
      <w:pPr>
        <w:rPr>
          <w:rFonts w:hint="eastAsia"/>
        </w:rPr>
      </w:pPr>
    </w:p>
    <w:p w14:paraId="26B97634" w14:textId="77777777" w:rsidR="00000000" w:rsidRDefault="000D0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所以转换成物理地址为</w:t>
      </w:r>
      <w:r>
        <w:rPr>
          <w:rFonts w:hint="eastAsia"/>
        </w:rPr>
        <w:t xml:space="preserve"> 5</w:t>
      </w:r>
      <w:r>
        <w:rPr>
          <w:rFonts w:hint="eastAsia"/>
        </w:rPr>
        <w:t>×</w:t>
      </w:r>
      <w:r>
        <w:rPr>
          <w:rFonts w:hint="eastAsia"/>
        </w:rPr>
        <w:t>1024+248 = 5368</w:t>
      </w:r>
      <w:r>
        <w:rPr>
          <w:rFonts w:hint="eastAsia"/>
        </w:rPr>
        <w:t>。</w:t>
      </w:r>
    </w:p>
    <w:p w14:paraId="33F87192" w14:textId="77777777" w:rsidR="00000000" w:rsidRDefault="000D03AA">
      <w:pPr>
        <w:rPr>
          <w:rFonts w:hint="eastAsia"/>
        </w:rPr>
      </w:pPr>
    </w:p>
    <w:p w14:paraId="5D29CF38" w14:textId="77777777" w:rsidR="00000000" w:rsidRDefault="000D03AA">
      <w:pPr>
        <w:rPr>
          <w:rFonts w:hint="eastAsia"/>
        </w:rPr>
      </w:pPr>
    </w:p>
    <w:p w14:paraId="27FF87BD" w14:textId="77777777" w:rsidR="00000000" w:rsidRDefault="000D03AA">
      <w:pPr>
        <w:rPr>
          <w:rFonts w:hint="eastAsia"/>
        </w:rPr>
      </w:pPr>
      <w:r>
        <w:rPr>
          <w:rFonts w:hint="eastAsia"/>
          <w:sz w:val="22"/>
        </w:rPr>
        <w:t xml:space="preserve">4. </w:t>
      </w:r>
      <w:r>
        <w:rPr>
          <w:rFonts w:hint="eastAsia"/>
          <w:sz w:val="22"/>
        </w:rPr>
        <w:t>有一具有</w:t>
      </w:r>
      <w:r>
        <w:rPr>
          <w:rFonts w:hint="eastAsia"/>
          <w:sz w:val="22"/>
        </w:rPr>
        <w:t>40</w:t>
      </w:r>
      <w:r>
        <w:rPr>
          <w:rFonts w:hint="eastAsia"/>
          <w:sz w:val="22"/>
        </w:rPr>
        <w:t>个磁道的盘面，编号为</w:t>
      </w:r>
      <w:r>
        <w:rPr>
          <w:rFonts w:hint="eastAsia"/>
          <w:sz w:val="22"/>
        </w:rPr>
        <w:t>0~39</w:t>
      </w:r>
      <w:r>
        <w:rPr>
          <w:rFonts w:hint="eastAsia"/>
          <w:sz w:val="22"/>
        </w:rPr>
        <w:t>，当磁头位于第</w:t>
      </w:r>
      <w:r>
        <w:rPr>
          <w:rFonts w:hint="eastAsia"/>
          <w:sz w:val="22"/>
        </w:rPr>
        <w:t>11</w:t>
      </w:r>
      <w:r>
        <w:rPr>
          <w:rFonts w:hint="eastAsia"/>
          <w:sz w:val="22"/>
        </w:rPr>
        <w:t>号磁道时，顺序来到如下磁道请求：磁道号：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36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16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34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12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13</w:t>
      </w:r>
      <w:r>
        <w:rPr>
          <w:rFonts w:hint="eastAsia"/>
          <w:sz w:val="22"/>
        </w:rPr>
        <w:t>；试用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）先来先服务算法</w:t>
      </w:r>
      <w:r>
        <w:rPr>
          <w:rFonts w:hint="eastAsia"/>
          <w:sz w:val="22"/>
        </w:rPr>
        <w:t>FCFS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）最短查找时间优</w:t>
      </w:r>
      <w:r>
        <w:rPr>
          <w:rFonts w:hint="eastAsia"/>
          <w:sz w:val="22"/>
        </w:rPr>
        <w:t>先算法</w:t>
      </w:r>
      <w:r>
        <w:rPr>
          <w:rFonts w:hint="eastAsia"/>
          <w:sz w:val="22"/>
        </w:rPr>
        <w:t>SSTF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）扫描算法</w:t>
      </w:r>
      <w:r>
        <w:rPr>
          <w:rFonts w:hint="eastAsia"/>
          <w:sz w:val="22"/>
        </w:rPr>
        <w:t>SCAN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）电梯调度算法等三种磁盘驱动调度算法，给出其访问磁道的顺序，并计算出它们各自要来回穿越多少磁道？</w:t>
      </w:r>
    </w:p>
    <w:p w14:paraId="110722D2" w14:textId="77777777" w:rsidR="00000000" w:rsidRDefault="000D03AA">
      <w:pPr>
        <w:rPr>
          <w:rFonts w:hint="eastAsia"/>
        </w:rPr>
      </w:pPr>
    </w:p>
    <w:p w14:paraId="59CF9EDD" w14:textId="77777777" w:rsidR="00000000" w:rsidRDefault="000D03AA">
      <w:pPr>
        <w:rPr>
          <w:rFonts w:hint="eastAsia"/>
          <w:sz w:val="22"/>
        </w:rPr>
      </w:pPr>
      <w:r>
        <w:rPr>
          <w:rFonts w:hint="eastAsia"/>
          <w:sz w:val="22"/>
        </w:rPr>
        <w:t>答：</w:t>
      </w:r>
      <w:r>
        <w:rPr>
          <w:rFonts w:hint="eastAsia"/>
          <w:sz w:val="22"/>
        </w:rPr>
        <w:t>FIFS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 xml:space="preserve">112   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11-1-36-16-34-9-12-13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(10+35+20+18+25+3+1), 112</w:t>
      </w:r>
    </w:p>
    <w:p w14:paraId="0D0E768E" w14:textId="77777777" w:rsidR="00000000" w:rsidRDefault="000D03AA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SSTF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 xml:space="preserve">55 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11-12-13-16-9-1-34-36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(1+1+3+7+8+33+2), 55</w:t>
      </w:r>
    </w:p>
    <w:p w14:paraId="7EE6D922" w14:textId="77777777" w:rsidR="00000000" w:rsidRDefault="000D03AA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SCAN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66(</w:t>
      </w:r>
      <w:r>
        <w:rPr>
          <w:rFonts w:hint="eastAsia"/>
          <w:sz w:val="22"/>
        </w:rPr>
        <w:t>由小到大</w:t>
      </w:r>
      <w:r>
        <w:rPr>
          <w:rFonts w:hint="eastAsia"/>
          <w:sz w:val="22"/>
        </w:rPr>
        <w:t xml:space="preserve">)  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11-12-13-16-34-36-39-9-1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(1+1+3+18+2+3+30+8), 66</w:t>
      </w:r>
    </w:p>
    <w:p w14:paraId="7924EC5A" w14:textId="77777777" w:rsidR="00000000" w:rsidRDefault="000D03AA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SCAN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47(</w:t>
      </w:r>
      <w:r>
        <w:rPr>
          <w:rFonts w:hint="eastAsia"/>
          <w:sz w:val="22"/>
        </w:rPr>
        <w:t>由大到小</w:t>
      </w:r>
      <w:r>
        <w:rPr>
          <w:rFonts w:hint="eastAsia"/>
          <w:sz w:val="22"/>
        </w:rPr>
        <w:t xml:space="preserve">)  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11-9-1-0-12-13-16-34-36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(2+8+1+12+1+3+18+2), 47</w:t>
      </w:r>
    </w:p>
    <w:p w14:paraId="188C3468" w14:textId="77777777" w:rsidR="00000000" w:rsidRDefault="000D03AA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电梯调度算法为</w:t>
      </w:r>
      <w:r>
        <w:rPr>
          <w:rFonts w:hint="eastAsia"/>
          <w:sz w:val="22"/>
        </w:rPr>
        <w:t>60(</w:t>
      </w:r>
      <w:r>
        <w:rPr>
          <w:rFonts w:hint="eastAsia"/>
          <w:sz w:val="22"/>
        </w:rPr>
        <w:t>由小到大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11-12-13-16-34-36-9-1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(1+1+3+18+2+27+8), 60</w:t>
      </w:r>
    </w:p>
    <w:p w14:paraId="55C3290F" w14:textId="77777777" w:rsidR="00000000" w:rsidRDefault="000D03AA">
      <w:pPr>
        <w:rPr>
          <w:rFonts w:hint="eastAsia"/>
          <w:b/>
          <w:bCs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电梯调度算法为</w:t>
      </w:r>
      <w:r>
        <w:rPr>
          <w:rFonts w:hint="eastAsia"/>
          <w:sz w:val="22"/>
        </w:rPr>
        <w:t>45(</w:t>
      </w:r>
      <w:r>
        <w:rPr>
          <w:rFonts w:hint="eastAsia"/>
          <w:sz w:val="22"/>
        </w:rPr>
        <w:t>由大到小</w:t>
      </w:r>
      <w:r>
        <w:rPr>
          <w:rFonts w:hint="eastAsia"/>
          <w:sz w:val="22"/>
        </w:rPr>
        <w:t xml:space="preserve">)  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11-9-1-12-13-16-34-36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(2+8+11+1+3+18+2), 45</w:t>
      </w:r>
    </w:p>
    <w:p w14:paraId="3B0B15E4" w14:textId="77777777" w:rsidR="00000000" w:rsidRDefault="000D03AA">
      <w:pPr>
        <w:rPr>
          <w:rFonts w:hint="eastAsia"/>
        </w:rPr>
      </w:pPr>
    </w:p>
    <w:p w14:paraId="3353A5D1" w14:textId="77777777" w:rsidR="00000000" w:rsidRDefault="000D03AA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0"/>
    <w:lvl w:ilvl="0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2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20"/>
        </w:tabs>
        <w:ind w:left="1620" w:hanging="360"/>
      </w:pPr>
      <w:rPr>
        <w:rFonts w:ascii="宋体" w:hAnsi="宋体" w:hint="eastAsia"/>
      </w:rPr>
    </w:lvl>
    <w:lvl w:ilvl="4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>
      <w:start w:val="1"/>
      <w:numFmt w:val="upperLetter"/>
      <w:lvlText w:val="%6）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（%8）"/>
      <w:lvlJc w:val="left"/>
      <w:pPr>
        <w:tabs>
          <w:tab w:val="num" w:pos="3660"/>
        </w:tabs>
        <w:ind w:left="36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(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D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F2B2EB"/>
  <w15:chartTrackingRefBased/>
  <w15:docId w15:val="{11F99013-6CE6-437A-BF80-F1EB689C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kern w:val="2"/>
      <w:sz w:val="18"/>
      <w:szCs w:val="18"/>
    </w:rPr>
  </w:style>
  <w:style w:type="character" w:customStyle="1" w:styleId="a5">
    <w:name w:val="页眉 字符"/>
    <w:basedOn w:val="a0"/>
    <w:link w:val="a6"/>
    <w:rPr>
      <w:kern w:val="2"/>
      <w:sz w:val="18"/>
      <w:szCs w:val="18"/>
    </w:rPr>
  </w:style>
  <w:style w:type="paragraph" w:styleId="a7">
    <w:name w:val="Body Text Indent"/>
    <w:basedOn w:val="a"/>
    <w:pPr>
      <w:tabs>
        <w:tab w:val="left" w:pos="540"/>
        <w:tab w:val="left" w:pos="3780"/>
      </w:tabs>
      <w:snapToGrid w:val="0"/>
      <w:spacing w:line="0" w:lineRule="atLeast"/>
      <w:ind w:firstLineChars="200" w:firstLine="456"/>
      <w:jc w:val="left"/>
      <w:textAlignment w:val="baseline"/>
    </w:pPr>
    <w:rPr>
      <w:spacing w:val="4"/>
      <w:kern w:val="0"/>
      <w:sz w:val="22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NJU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操作系统试卷</dc:title>
  <dc:subject/>
  <dc:creator>XuFeng</dc:creator>
  <cp:keywords/>
  <dc:description/>
  <cp:lastModifiedBy>幽弥狂</cp:lastModifiedBy>
  <cp:revision>2</cp:revision>
  <cp:lastPrinted>2004-06-02T07:09:00Z</cp:lastPrinted>
  <dcterms:created xsi:type="dcterms:W3CDTF">2019-09-17T18:40:00Z</dcterms:created>
  <dcterms:modified xsi:type="dcterms:W3CDTF">2019-09-17T18:40:00Z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