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B6E5" w14:textId="77777777" w:rsidR="00000000" w:rsidRDefault="00C61225">
      <w:pPr>
        <w:spacing w:line="0" w:lineRule="atLeast"/>
        <w:ind w:firstLineChars="900" w:firstLine="2711"/>
        <w:rPr>
          <w:rFonts w:hint="eastAsia"/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计算机科学与技术系</w:t>
      </w:r>
    </w:p>
    <w:p w14:paraId="6D5A4967" w14:textId="77777777" w:rsidR="00000000" w:rsidRDefault="00C61225">
      <w:pPr>
        <w:spacing w:line="0" w:lineRule="atLeast"/>
        <w:ind w:firstLineChars="700" w:firstLine="2108"/>
        <w:rPr>
          <w:rFonts w:hint="eastAsia"/>
        </w:rPr>
      </w:pPr>
      <w:r>
        <w:rPr>
          <w:rFonts w:hint="eastAsia"/>
          <w:b/>
          <w:bCs/>
          <w:sz w:val="30"/>
        </w:rPr>
        <w:t>操作系统期终测验</w:t>
      </w:r>
      <w:r>
        <w:rPr>
          <w:rFonts w:hint="eastAsia"/>
          <w:b/>
          <w:bCs/>
          <w:sz w:val="30"/>
        </w:rPr>
        <w:t>(2006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>12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>)</w:t>
      </w:r>
    </w:p>
    <w:p w14:paraId="3BBEE8EF" w14:textId="77777777" w:rsidR="00000000" w:rsidRDefault="00C61225">
      <w:pPr>
        <w:rPr>
          <w:rFonts w:hint="eastAsia"/>
        </w:rPr>
      </w:pPr>
    </w:p>
    <w:p w14:paraId="25FADDAF" w14:textId="77777777" w:rsidR="00000000" w:rsidRDefault="00C61225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解释题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241759A5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简述下列概念，及联系或区别：</w:t>
      </w:r>
    </w:p>
    <w:p w14:paraId="2ED6C4F7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1</w:t>
      </w:r>
      <w:r>
        <w:rPr>
          <w:rFonts w:hint="eastAsia"/>
          <w:sz w:val="24"/>
        </w:rPr>
        <w:t>．并发与并行；</w:t>
      </w:r>
    </w:p>
    <w:p w14:paraId="004F1026" w14:textId="77777777" w:rsidR="00000000" w:rsidRDefault="00C61225">
      <w:pPr>
        <w:pStyle w:val="a5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．对换与切换；</w:t>
      </w:r>
    </w:p>
    <w:p w14:paraId="742B422A" w14:textId="77777777" w:rsidR="00000000" w:rsidRDefault="00C61225">
      <w:pPr>
        <w:pStyle w:val="a5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．管道与通道；</w:t>
      </w:r>
    </w:p>
    <w:p w14:paraId="3A964696" w14:textId="77777777" w:rsidR="00000000" w:rsidRDefault="00C61225">
      <w:pPr>
        <w:pStyle w:val="a5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．死锁与饥饿；</w:t>
      </w:r>
    </w:p>
    <w:p w14:paraId="321EBDFD" w14:textId="77777777" w:rsidR="00000000" w:rsidRDefault="00C61225">
      <w:pPr>
        <w:pStyle w:val="a5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．文件目录与目录文件；</w:t>
      </w:r>
    </w:p>
    <w:p w14:paraId="606B500D" w14:textId="77777777" w:rsidR="00000000" w:rsidRDefault="00C6122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6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DAC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；</w:t>
      </w:r>
    </w:p>
    <w:p w14:paraId="0FEAE4F5" w14:textId="77777777" w:rsidR="00000000" w:rsidRDefault="00C61225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．集中分布资源管理与完全分布资源管理。</w:t>
      </w:r>
    </w:p>
    <w:p w14:paraId="415E4380" w14:textId="77777777" w:rsidR="00000000" w:rsidRDefault="00C61225">
      <w:pPr>
        <w:ind w:firstLineChars="100" w:firstLine="240"/>
        <w:rPr>
          <w:rFonts w:hint="eastAsia"/>
          <w:sz w:val="24"/>
        </w:rPr>
      </w:pPr>
    </w:p>
    <w:p w14:paraId="58505DB0" w14:textId="77777777" w:rsidR="00000000" w:rsidRDefault="00C61225">
      <w:pPr>
        <w:rPr>
          <w:rFonts w:hint="eastAsia"/>
          <w:sz w:val="24"/>
        </w:rPr>
      </w:pPr>
      <w:r>
        <w:rPr>
          <w:rFonts w:hint="eastAsia"/>
          <w:sz w:val="24"/>
        </w:rPr>
        <w:t>二、问答题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1E272120" w14:textId="77777777" w:rsidR="00000000" w:rsidRDefault="00C61225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试从资源管理的角度，分析操作系统的作用和功能。</w:t>
      </w:r>
    </w:p>
    <w:p w14:paraId="5E2E8996" w14:textId="77777777" w:rsidR="00000000" w:rsidRDefault="00C61225">
      <w:pPr>
        <w:pStyle w:val="a5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内存利用率不高主要原因有：</w:t>
      </w:r>
    </w:p>
    <w:p w14:paraId="3A612BD7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）内存中存在着大量的、分散的、难以利用的碎片；</w:t>
      </w:r>
    </w:p>
    <w:p w14:paraId="3CDBA39C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）暂时或长期不能运行的程序和数据占据了大量的内存</w:t>
      </w:r>
      <w:r>
        <w:rPr>
          <w:rFonts w:hint="eastAsia"/>
          <w:sz w:val="24"/>
        </w:rPr>
        <w:t>空间；</w:t>
      </w:r>
    </w:p>
    <w:p w14:paraId="51205C9B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）当作业较大时内存只能装入少量的作业，当它们被阻塞时将使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空闲，从而也降低了内存的利用率；</w:t>
      </w:r>
      <w:r>
        <w:rPr>
          <w:rFonts w:hint="eastAsia"/>
          <w:sz w:val="24"/>
        </w:rPr>
        <w:t xml:space="preserve">   </w:t>
      </w:r>
    </w:p>
    <w:p w14:paraId="618D8458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）内存中存在着重复的拷贝。</w:t>
      </w:r>
    </w:p>
    <w:p w14:paraId="0D1AFC3D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>试针对每一种原因采用方法和途径来提高内存利用率。</w:t>
      </w:r>
    </w:p>
    <w:p w14:paraId="5F4B6296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3. </w:t>
      </w:r>
      <w:r>
        <w:rPr>
          <w:rFonts w:hint="eastAsia"/>
          <w:sz w:val="24"/>
        </w:rPr>
        <w:t>试讨论中断及异常。</w:t>
      </w:r>
    </w:p>
    <w:p w14:paraId="6A11F7B2" w14:textId="77777777" w:rsidR="00000000" w:rsidRDefault="00C61225">
      <w:pPr>
        <w:pStyle w:val="a5"/>
        <w:ind w:firstLineChars="100" w:firstLine="24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．试讨论作业、进程和线程之间的关系。</w:t>
      </w:r>
    </w:p>
    <w:p w14:paraId="4E585462" w14:textId="77777777" w:rsidR="00000000" w:rsidRDefault="00C61225">
      <w:pPr>
        <w:pStyle w:val="a5"/>
        <w:rPr>
          <w:rFonts w:hint="eastAsia"/>
        </w:rPr>
      </w:pPr>
    </w:p>
    <w:p w14:paraId="2DAA22F2" w14:textId="77777777" w:rsidR="00000000" w:rsidRDefault="00C61225">
      <w:pPr>
        <w:rPr>
          <w:rFonts w:hint="eastAsia"/>
        </w:rPr>
      </w:pPr>
      <w:r>
        <w:rPr>
          <w:rFonts w:hint="eastAsia"/>
          <w:sz w:val="24"/>
        </w:rPr>
        <w:t>三、计算题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730B749A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</w:rPr>
        <w:t xml:space="preserve"> 1</w:t>
      </w:r>
      <w:r>
        <w:rPr>
          <w:rFonts w:hint="eastAsia"/>
        </w:rPr>
        <w:t>．</w:t>
      </w:r>
      <w:r>
        <w:rPr>
          <w:rFonts w:hint="eastAsia"/>
          <w:sz w:val="24"/>
        </w:rPr>
        <w:t>现有三个同时到达的作业</w:t>
      </w:r>
      <w:r>
        <w:rPr>
          <w:rFonts w:hint="eastAsia"/>
          <w:sz w:val="24"/>
        </w:rPr>
        <w:t>J1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J3</w:t>
      </w:r>
      <w:r>
        <w:rPr>
          <w:rFonts w:hint="eastAsia"/>
          <w:sz w:val="24"/>
        </w:rPr>
        <w:t>，其执行时间分别为：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T3</w:t>
      </w:r>
      <w:r>
        <w:rPr>
          <w:rFonts w:hint="eastAsia"/>
          <w:sz w:val="24"/>
        </w:rPr>
        <w:t>，且</w:t>
      </w:r>
      <w:r>
        <w:rPr>
          <w:rFonts w:hint="eastAsia"/>
          <w:sz w:val="24"/>
        </w:rPr>
        <w:t>T1&lt;T2&lt;T3</w:t>
      </w:r>
      <w:r>
        <w:rPr>
          <w:rFonts w:hint="eastAsia"/>
          <w:sz w:val="24"/>
        </w:rPr>
        <w:t>。系统单道方式运行且采用短作业优先算法，试计算作业的平均周转时间和带权平均周转时间。</w:t>
      </w:r>
      <w:r>
        <w:rPr>
          <w:rFonts w:hint="eastAsia"/>
          <w:sz w:val="24"/>
        </w:rPr>
        <w:t xml:space="preserve"> </w:t>
      </w:r>
    </w:p>
    <w:p w14:paraId="19853E38" w14:textId="77777777" w:rsidR="00000000" w:rsidRDefault="00C61225">
      <w:pPr>
        <w:pStyle w:val="a5"/>
        <w:rPr>
          <w:rFonts w:hint="eastAsia"/>
          <w:sz w:val="24"/>
        </w:rPr>
      </w:pPr>
    </w:p>
    <w:p w14:paraId="27B0B101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．假定磁盘每个</w:t>
      </w:r>
      <w:r>
        <w:rPr>
          <w:rFonts w:hint="eastAsia"/>
          <w:sz w:val="24"/>
        </w:rPr>
        <w:t>磁道有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个扇区，一个扇区正好存放文件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的一个逻辑记录。设文件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个逻辑记录（记为</w:t>
      </w:r>
      <w:r>
        <w:rPr>
          <w:rFonts w:hint="eastAsia"/>
          <w:sz w:val="24"/>
        </w:rPr>
        <w:t>R0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，…</w:t>
      </w:r>
      <w:r>
        <w:rPr>
          <w:rFonts w:hint="eastAsia"/>
          <w:sz w:val="24"/>
        </w:rPr>
        <w:t>R10</w:t>
      </w:r>
      <w:r>
        <w:rPr>
          <w:rFonts w:hint="eastAsia"/>
          <w:sz w:val="24"/>
        </w:rPr>
        <w:t>），存放同一磁道上。磁盘驱动器的转速为</w:t>
      </w:r>
      <w:r>
        <w:rPr>
          <w:rFonts w:hint="eastAsia"/>
          <w:sz w:val="24"/>
        </w:rPr>
        <w:t>44ms/</w:t>
      </w:r>
      <w:r>
        <w:rPr>
          <w:rFonts w:hint="eastAsia"/>
          <w:sz w:val="24"/>
        </w:rPr>
        <w:t>周，处理程序每读一个记录信息要花费</w:t>
      </w:r>
      <w:r>
        <w:rPr>
          <w:rFonts w:hint="eastAsia"/>
          <w:sz w:val="24"/>
        </w:rPr>
        <w:t>4ms</w:t>
      </w:r>
      <w:r>
        <w:rPr>
          <w:rFonts w:hint="eastAsia"/>
          <w:sz w:val="24"/>
        </w:rPr>
        <w:t>时间进行处理。为顺序处理文件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的全部记录，在磁道上如何安装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的记录，对它的处理效率才最高？</w:t>
      </w:r>
      <w:r>
        <w:rPr>
          <w:rFonts w:hint="eastAsia"/>
          <w:sz w:val="24"/>
        </w:rPr>
        <w:t xml:space="preserve"> </w:t>
      </w:r>
    </w:p>
    <w:p w14:paraId="408331DB" w14:textId="77777777" w:rsidR="00000000" w:rsidRDefault="00C61225">
      <w:pPr>
        <w:pStyle w:val="a5"/>
        <w:rPr>
          <w:rFonts w:hint="eastAsia"/>
          <w:sz w:val="24"/>
        </w:rPr>
      </w:pPr>
    </w:p>
    <w:p w14:paraId="041C64C5" w14:textId="77777777" w:rsidR="00000000" w:rsidRDefault="00C61225">
      <w:pPr>
        <w:pStyle w:val="a5"/>
        <w:rPr>
          <w:rFonts w:hint="eastAsia"/>
          <w:sz w:val="24"/>
        </w:rPr>
      </w:pPr>
    </w:p>
    <w:p w14:paraId="5052949C" w14:textId="77777777" w:rsidR="00000000" w:rsidRDefault="00C61225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．假定某页式虚拟存储器，内存平均访问时间为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微秒、辅存平均访问时间为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亳秒，试问如果希望虚存的平均访问时间仅比内存增加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，则需要页面失效率是多少</w:t>
      </w:r>
      <w:r>
        <w:rPr>
          <w:rFonts w:hint="eastAsia"/>
          <w:sz w:val="24"/>
        </w:rPr>
        <w:t>?</w:t>
      </w:r>
    </w:p>
    <w:p w14:paraId="0B1C039C" w14:textId="77777777" w:rsidR="00000000" w:rsidRDefault="00C61225">
      <w:pPr>
        <w:rPr>
          <w:rFonts w:hint="eastAsia"/>
        </w:rPr>
      </w:pPr>
    </w:p>
    <w:p w14:paraId="4CC33078" w14:textId="77777777" w:rsidR="00000000" w:rsidRDefault="00C61225">
      <w:pPr>
        <w:rPr>
          <w:rFonts w:hint="eastAsia"/>
          <w:sz w:val="24"/>
        </w:rPr>
      </w:pPr>
      <w:r>
        <w:rPr>
          <w:rFonts w:hint="eastAsia"/>
          <w:sz w:val="24"/>
        </w:rPr>
        <w:t>四、综合题</w:t>
      </w:r>
      <w:r>
        <w:rPr>
          <w:rFonts w:hint="eastAsia"/>
          <w:sz w:val="24"/>
        </w:rPr>
        <w:t>(13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7727394B" w14:textId="77777777" w:rsidR="00000000" w:rsidRDefault="00C61225">
      <w:pPr>
        <w:ind w:firstLineChars="100" w:firstLine="210"/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在银行家算法中，若出现下述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类资源的</w:t>
      </w:r>
      <w:r>
        <w:rPr>
          <w:rFonts w:hint="eastAsia"/>
          <w:sz w:val="24"/>
        </w:rPr>
        <w:t>分配情况。</w:t>
      </w:r>
    </w:p>
    <w:p w14:paraId="36CDD9F3" w14:textId="77777777" w:rsidR="00000000" w:rsidRDefault="00C61225">
      <w:pPr>
        <w:ind w:firstLineChars="100" w:firstLine="240"/>
        <w:rPr>
          <w:rFonts w:hint="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1208"/>
        <w:gridCol w:w="1207"/>
        <w:gridCol w:w="1208"/>
      </w:tblGrid>
      <w:tr w:rsidR="00000000" w14:paraId="5A9C6710" w14:textId="77777777">
        <w:tblPrEx>
          <w:tblCellMar>
            <w:top w:w="0" w:type="dxa"/>
            <w:bottom w:w="0" w:type="dxa"/>
          </w:tblCellMar>
        </w:tblPrEx>
        <w:trPr>
          <w:trHeight w:val="268"/>
          <w:jc w:val="center"/>
        </w:trPr>
        <w:tc>
          <w:tcPr>
            <w:tcW w:w="1207" w:type="dxa"/>
            <w:vAlign w:val="center"/>
          </w:tcPr>
          <w:p w14:paraId="122F01BE" w14:textId="77777777" w:rsidR="00000000" w:rsidRDefault="00C6122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进程</w:t>
            </w:r>
          </w:p>
        </w:tc>
        <w:tc>
          <w:tcPr>
            <w:tcW w:w="1208" w:type="dxa"/>
            <w:vAlign w:val="center"/>
          </w:tcPr>
          <w:p w14:paraId="30628DEC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207" w:type="dxa"/>
            <w:vAlign w:val="center"/>
          </w:tcPr>
          <w:p w14:paraId="4FEB5D8A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208" w:type="dxa"/>
            <w:vAlign w:val="center"/>
          </w:tcPr>
          <w:p w14:paraId="137069ED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</w:tr>
      <w:tr w:rsidR="00000000" w14:paraId="6AF033FE" w14:textId="77777777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1207" w:type="dxa"/>
            <w:vAlign w:val="center"/>
          </w:tcPr>
          <w:p w14:paraId="3D2AB2F8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P0</w:t>
            </w:r>
          </w:p>
        </w:tc>
        <w:tc>
          <w:tcPr>
            <w:tcW w:w="1208" w:type="dxa"/>
            <w:vAlign w:val="center"/>
          </w:tcPr>
          <w:p w14:paraId="2A20ABFC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0032</w:t>
            </w:r>
          </w:p>
        </w:tc>
        <w:tc>
          <w:tcPr>
            <w:tcW w:w="1207" w:type="dxa"/>
            <w:vAlign w:val="center"/>
          </w:tcPr>
          <w:p w14:paraId="4272BEDC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0012</w:t>
            </w:r>
          </w:p>
        </w:tc>
        <w:tc>
          <w:tcPr>
            <w:tcW w:w="1208" w:type="dxa"/>
            <w:vAlign w:val="center"/>
          </w:tcPr>
          <w:p w14:paraId="4710CF5E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1622</w:t>
            </w:r>
          </w:p>
        </w:tc>
      </w:tr>
      <w:tr w:rsidR="00000000" w14:paraId="724DC930" w14:textId="77777777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1207" w:type="dxa"/>
            <w:vAlign w:val="center"/>
          </w:tcPr>
          <w:p w14:paraId="1C07983A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208" w:type="dxa"/>
            <w:vAlign w:val="center"/>
          </w:tcPr>
          <w:p w14:paraId="6A67B3C6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1207" w:type="dxa"/>
            <w:vAlign w:val="center"/>
          </w:tcPr>
          <w:p w14:paraId="27689071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1750</w:t>
            </w:r>
          </w:p>
        </w:tc>
        <w:tc>
          <w:tcPr>
            <w:tcW w:w="1208" w:type="dxa"/>
            <w:vAlign w:val="center"/>
          </w:tcPr>
          <w:p w14:paraId="717A0CE6" w14:textId="77777777" w:rsidR="00000000" w:rsidRDefault="00C61225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37029CBD" w14:textId="77777777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1207" w:type="dxa"/>
            <w:vAlign w:val="center"/>
          </w:tcPr>
          <w:p w14:paraId="2D2C3D89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208" w:type="dxa"/>
            <w:vAlign w:val="center"/>
          </w:tcPr>
          <w:p w14:paraId="1541776E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1354</w:t>
            </w:r>
          </w:p>
        </w:tc>
        <w:tc>
          <w:tcPr>
            <w:tcW w:w="1207" w:type="dxa"/>
            <w:vAlign w:val="center"/>
          </w:tcPr>
          <w:p w14:paraId="0B8F7574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2356</w:t>
            </w:r>
          </w:p>
        </w:tc>
        <w:tc>
          <w:tcPr>
            <w:tcW w:w="1208" w:type="dxa"/>
            <w:vAlign w:val="center"/>
          </w:tcPr>
          <w:p w14:paraId="1999A95A" w14:textId="77777777" w:rsidR="00000000" w:rsidRDefault="00C61225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2D199813" w14:textId="77777777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1207" w:type="dxa"/>
            <w:vAlign w:val="center"/>
          </w:tcPr>
          <w:p w14:paraId="7A43DD97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208" w:type="dxa"/>
            <w:vAlign w:val="center"/>
          </w:tcPr>
          <w:p w14:paraId="1898EF61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0332</w:t>
            </w:r>
          </w:p>
        </w:tc>
        <w:tc>
          <w:tcPr>
            <w:tcW w:w="1207" w:type="dxa"/>
            <w:vAlign w:val="center"/>
          </w:tcPr>
          <w:p w14:paraId="3E242A17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0652</w:t>
            </w:r>
          </w:p>
        </w:tc>
        <w:tc>
          <w:tcPr>
            <w:tcW w:w="1208" w:type="dxa"/>
            <w:vAlign w:val="center"/>
          </w:tcPr>
          <w:p w14:paraId="0C6F83A2" w14:textId="77777777" w:rsidR="00000000" w:rsidRDefault="00C61225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00000" w14:paraId="73D27517" w14:textId="77777777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49EBC98C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vAlign w:val="center"/>
          </w:tcPr>
          <w:p w14:paraId="759FE5FC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0014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1246E47E" w14:textId="77777777" w:rsidR="00000000" w:rsidRDefault="00C612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0656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vAlign w:val="center"/>
          </w:tcPr>
          <w:p w14:paraId="44B877A3" w14:textId="77777777" w:rsidR="00000000" w:rsidRDefault="00C61225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6BE2DB21" w14:textId="77777777" w:rsidR="00000000" w:rsidRDefault="00C61225">
      <w:pPr>
        <w:ind w:firstLineChars="100" w:firstLine="240"/>
        <w:rPr>
          <w:sz w:val="24"/>
        </w:rPr>
      </w:pPr>
    </w:p>
    <w:p w14:paraId="78FD70DA" w14:textId="77777777" w:rsidR="00000000" w:rsidRDefault="00C61225">
      <w:pPr>
        <w:rPr>
          <w:rFonts w:hint="eastAsia"/>
        </w:rPr>
      </w:pPr>
    </w:p>
    <w:p w14:paraId="2DDF62BE" w14:textId="77777777" w:rsidR="00000000" w:rsidRDefault="00C61225">
      <w:pPr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试问：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）该状态是否安全？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）如果进程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提出请求</w:t>
      </w:r>
      <w:r>
        <w:rPr>
          <w:rFonts w:hint="eastAsia"/>
          <w:sz w:val="24"/>
        </w:rPr>
        <w:t>R</w:t>
      </w:r>
      <w:r>
        <w:rPr>
          <w:sz w:val="24"/>
        </w:rPr>
        <w:t>equest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）后，系统能否将资源分配给它？</w:t>
      </w:r>
    </w:p>
    <w:p w14:paraId="6DDBDD20" w14:textId="77777777" w:rsidR="00000000" w:rsidRDefault="00C61225">
      <w:pPr>
        <w:rPr>
          <w:rFonts w:hint="eastAsia"/>
        </w:rPr>
      </w:pPr>
    </w:p>
    <w:p w14:paraId="26BF071E" w14:textId="77777777" w:rsidR="00000000" w:rsidRDefault="00C61225">
      <w:pPr>
        <w:tabs>
          <w:tab w:val="left" w:pos="540"/>
        </w:tabs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．有一个具有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道作业的多道批处理系统，作业调度采用短作业优先调度算法，进程调度采用以优先数为基础的抢占式调度算法，在下表所示的作业序列，作业优先数即为进程</w:t>
      </w:r>
      <w:r>
        <w:rPr>
          <w:rFonts w:hint="eastAsia"/>
          <w:sz w:val="24"/>
        </w:rPr>
        <w:t>优先数，优先数越小优先级越高。</w:t>
      </w:r>
    </w:p>
    <w:p w14:paraId="0980D25C" w14:textId="20F13752" w:rsidR="00000000" w:rsidRDefault="00C61225">
      <w:pPr>
        <w:widowControl/>
        <w:jc w:val="left"/>
        <w:rPr>
          <w:rFonts w:hint="eastAsia"/>
          <w:spacing w:val="4"/>
          <w:kern w:val="0"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62173D" wp14:editId="7726A768">
                <wp:simplePos x="0" y="0"/>
                <wp:positionH relativeFrom="column">
                  <wp:posOffset>571500</wp:posOffset>
                </wp:positionH>
                <wp:positionV relativeFrom="paragraph">
                  <wp:posOffset>153670</wp:posOffset>
                </wp:positionV>
                <wp:extent cx="3657600" cy="1485900"/>
                <wp:effectExtent l="9525" t="9525" r="9525" b="952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1485900"/>
                          <a:chOff x="0" y="0"/>
                          <a:chExt cx="5760" cy="2340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CB071" w14:textId="77777777" w:rsidR="00000000" w:rsidRDefault="00C61225">
                              <w:pPr>
                                <w:autoSpaceDE w:val="0"/>
                                <w:autoSpaceDN w:val="0"/>
                                <w:adjustRightInd w:val="0"/>
                                <w:spacing w:line="0" w:lineRule="atLeast"/>
                                <w:jc w:val="left"/>
                                <w:rPr>
                                  <w:rFonts w:hint="eastAsia"/>
                                  <w:color w:val="000000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32"/>
                                  <w:lang w:val="zh-CN"/>
                                </w:rPr>
                                <w:t>作业名</w:t>
                              </w:r>
                              <w:r>
                                <w:rPr>
                                  <w:color w:val="000000"/>
                                  <w:szCs w:val="32"/>
                                  <w:lang w:val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32"/>
                                  <w:lang w:val="zh-CN"/>
                                </w:rPr>
                                <w:t>到达时间</w:t>
                              </w:r>
                              <w:r>
                                <w:rPr>
                                  <w:color w:val="000000"/>
                                  <w:szCs w:val="32"/>
                                  <w:lang w:val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32"/>
                                  <w:lang w:val="zh-CN"/>
                                </w:rPr>
                                <w:t>估计运行时间</w:t>
                              </w:r>
                              <w:r>
                                <w:rPr>
                                  <w:color w:val="000000"/>
                                  <w:szCs w:val="32"/>
                                  <w:lang w:val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32"/>
                                  <w:lang w:val="zh-CN"/>
                                </w:rPr>
                                <w:t>优先数</w:t>
                              </w:r>
                            </w:p>
                            <w:p w14:paraId="48A9D344" w14:textId="77777777" w:rsidR="00000000" w:rsidRDefault="00C61225">
                              <w:pPr>
                                <w:autoSpaceDE w:val="0"/>
                                <w:autoSpaceDN w:val="0"/>
                                <w:adjustRightInd w:val="0"/>
                                <w:spacing w:line="0" w:lineRule="atLeast"/>
                                <w:jc w:val="left"/>
                                <w:rPr>
                                  <w:rFonts w:hint="eastAsia"/>
                                  <w:color w:val="000000"/>
                                  <w:szCs w:val="32"/>
                                  <w:lang w:val="zh-CN"/>
                                </w:rPr>
                              </w:pPr>
                            </w:p>
                            <w:p w14:paraId="361AA6FA" w14:textId="77777777" w:rsidR="00000000" w:rsidRDefault="00C61225">
                              <w:pPr>
                                <w:autoSpaceDE w:val="0"/>
                                <w:autoSpaceDN w:val="0"/>
                                <w:adjustRightInd w:val="0"/>
                                <w:spacing w:line="0" w:lineRule="atLeast"/>
                                <w:jc w:val="left"/>
                                <w:rPr>
                                  <w:color w:val="00000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Cs w:val="28"/>
                                </w:rPr>
                                <w:t>A            10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>00         40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  <w:lang w:val="zh-CN"/>
                                </w:rPr>
                                <w:t>分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         5</w:t>
                              </w:r>
                            </w:p>
                            <w:p w14:paraId="3784A567" w14:textId="77777777" w:rsidR="00000000" w:rsidRDefault="00C61225">
                              <w:pPr>
                                <w:autoSpaceDE w:val="0"/>
                                <w:autoSpaceDN w:val="0"/>
                                <w:adjustRightInd w:val="0"/>
                                <w:spacing w:line="0" w:lineRule="atLeast"/>
                                <w:jc w:val="left"/>
                                <w:rPr>
                                  <w:color w:val="00000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B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  10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>20         30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  <w:lang w:val="zh-CN"/>
                                </w:rPr>
                                <w:t>分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>3</w:t>
                              </w:r>
                            </w:p>
                            <w:p w14:paraId="76CA3F6D" w14:textId="77777777" w:rsidR="00000000" w:rsidRDefault="00C61225">
                              <w:pPr>
                                <w:autoSpaceDE w:val="0"/>
                                <w:autoSpaceDN w:val="0"/>
                                <w:adjustRightInd w:val="0"/>
                                <w:spacing w:line="0" w:lineRule="atLeast"/>
                                <w:jc w:val="left"/>
                                <w:rPr>
                                  <w:color w:val="00000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C 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>30         60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  <w:lang w:val="zh-CN"/>
                                </w:rPr>
                                <w:t>分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 4</w:t>
                              </w:r>
                            </w:p>
                            <w:p w14:paraId="47F01EBA" w14:textId="77777777" w:rsidR="00000000" w:rsidRDefault="00C61225">
                              <w:pPr>
                                <w:autoSpaceDE w:val="0"/>
                                <w:autoSpaceDN w:val="0"/>
                                <w:adjustRightInd w:val="0"/>
                                <w:spacing w:line="0" w:lineRule="atLeast"/>
                                <w:jc w:val="left"/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         10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50</w:t>
                              </w:r>
                              <w:r>
                                <w:rPr>
                                  <w:color w:val="000000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  <w:lang w:val="zh-CN"/>
                                </w:rPr>
                                <w:t>分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         6</w:t>
                              </w:r>
                            </w:p>
                            <w:p w14:paraId="61D78F39" w14:textId="77777777" w:rsidR="00000000" w:rsidRDefault="00C61225">
                              <w:pP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E            11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00         20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分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         4</w:t>
                              </w:r>
                            </w:p>
                            <w:p w14:paraId="259E6CC1" w14:textId="77777777" w:rsidR="00000000" w:rsidRDefault="00C61225"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F            11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10         10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>分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8"/>
                                </w:rPr>
                                <w:t xml:space="preserve">            4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80" y="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0" y="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500" y="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6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2173D" id="Group 2" o:spid="_x0000_s1026" style="position:absolute;margin-left:45pt;margin-top:12.1pt;width:4in;height:117pt;z-index:251657216" coordsize="57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576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" strokeweight="1.5pt">
                  <v:textbox>
                    <w:txbxContent>
                      <w:p w14:paraId="551CB071" w14:textId="77777777" w:rsidR="00000000" w:rsidRDefault="00C61225">
                        <w:pPr>
                          <w:autoSpaceDE w:val="0"/>
                          <w:autoSpaceDN w:val="0"/>
                          <w:adjustRightInd w:val="0"/>
                          <w:spacing w:line="0" w:lineRule="atLeast"/>
                          <w:jc w:val="left"/>
                          <w:rPr>
                            <w:rFonts w:hint="eastAsia"/>
                            <w:color w:val="000000"/>
                            <w:szCs w:val="32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32"/>
                            <w:lang w:val="zh-CN"/>
                          </w:rPr>
                          <w:t>作业名</w:t>
                        </w:r>
                        <w:r>
                          <w:rPr>
                            <w:color w:val="000000"/>
                            <w:szCs w:val="32"/>
                            <w:lang w:val="zh-CN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color w:val="000000"/>
                            <w:szCs w:val="32"/>
                            <w:lang w:val="zh-CN"/>
                          </w:rPr>
                          <w:t>到达时间</w:t>
                        </w:r>
                        <w:r>
                          <w:rPr>
                            <w:color w:val="000000"/>
                            <w:szCs w:val="32"/>
                            <w:lang w:val="zh-CN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color w:val="000000"/>
                            <w:szCs w:val="32"/>
                            <w:lang w:val="zh-CN"/>
                          </w:rPr>
                          <w:t>估计运行时间</w:t>
                        </w:r>
                        <w:r>
                          <w:rPr>
                            <w:color w:val="000000"/>
                            <w:szCs w:val="32"/>
                            <w:lang w:val="zh-CN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/>
                            <w:szCs w:val="32"/>
                            <w:lang w:val="zh-CN"/>
                          </w:rPr>
                          <w:t>优先数</w:t>
                        </w:r>
                      </w:p>
                      <w:p w14:paraId="48A9D344" w14:textId="77777777" w:rsidR="00000000" w:rsidRDefault="00C61225">
                        <w:pPr>
                          <w:autoSpaceDE w:val="0"/>
                          <w:autoSpaceDN w:val="0"/>
                          <w:adjustRightInd w:val="0"/>
                          <w:spacing w:line="0" w:lineRule="atLeast"/>
                          <w:jc w:val="left"/>
                          <w:rPr>
                            <w:rFonts w:hint="eastAsia"/>
                            <w:color w:val="000000"/>
                            <w:szCs w:val="32"/>
                            <w:lang w:val="zh-CN"/>
                          </w:rPr>
                        </w:pPr>
                      </w:p>
                      <w:p w14:paraId="361AA6FA" w14:textId="77777777" w:rsidR="00000000" w:rsidRDefault="00C61225">
                        <w:pPr>
                          <w:autoSpaceDE w:val="0"/>
                          <w:autoSpaceDN w:val="0"/>
                          <w:adjustRightInd w:val="0"/>
                          <w:spacing w:line="0" w:lineRule="atLeast"/>
                          <w:jc w:val="left"/>
                          <w:rPr>
                            <w:color w:val="000000"/>
                            <w:szCs w:val="28"/>
                          </w:rPr>
                        </w:pPr>
                        <w:r>
                          <w:rPr>
                            <w:color w:val="000000"/>
                            <w:szCs w:val="28"/>
                          </w:rPr>
                          <w:t>A            10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：</w:t>
                        </w:r>
                        <w:r>
                          <w:rPr>
                            <w:color w:val="000000"/>
                            <w:szCs w:val="28"/>
                          </w:rPr>
                          <w:t>00         40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  <w:lang w:val="zh-CN"/>
                          </w:rPr>
                          <w:t>分</w:t>
                        </w:r>
                        <w:r>
                          <w:rPr>
                            <w:color w:val="000000"/>
                            <w:szCs w:val="2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Cs w:val="28"/>
                          </w:rPr>
                          <w:t xml:space="preserve">         5</w:t>
                        </w:r>
                      </w:p>
                      <w:p w14:paraId="3784A567" w14:textId="77777777" w:rsidR="00000000" w:rsidRDefault="00C61225">
                        <w:pPr>
                          <w:autoSpaceDE w:val="0"/>
                          <w:autoSpaceDN w:val="0"/>
                          <w:adjustRightInd w:val="0"/>
                          <w:spacing w:line="0" w:lineRule="atLeast"/>
                          <w:jc w:val="left"/>
                          <w:rPr>
                            <w:color w:val="000000"/>
                            <w:szCs w:val="28"/>
                          </w:rPr>
                        </w:pPr>
                        <w:r>
                          <w:rPr>
                            <w:color w:val="000000"/>
                            <w:szCs w:val="28"/>
                          </w:rPr>
                          <w:t xml:space="preserve">B   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    </w:t>
                        </w:r>
                        <w:r>
                          <w:rPr>
                            <w:color w:val="000000"/>
                            <w:szCs w:val="28"/>
                          </w:rPr>
                          <w:t xml:space="preserve">  10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：</w:t>
                        </w:r>
                        <w:r>
                          <w:rPr>
                            <w:color w:val="000000"/>
                            <w:szCs w:val="28"/>
                          </w:rPr>
                          <w:t>20         30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  <w:lang w:val="zh-CN"/>
                          </w:rPr>
                          <w:t>分</w:t>
                        </w: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Cs w:val="28"/>
                          </w:rPr>
                          <w:t>3</w:t>
                        </w:r>
                      </w:p>
                      <w:p w14:paraId="76CA3F6D" w14:textId="77777777" w:rsidR="00000000" w:rsidRDefault="00C61225">
                        <w:pPr>
                          <w:autoSpaceDE w:val="0"/>
                          <w:autoSpaceDN w:val="0"/>
                          <w:adjustRightInd w:val="0"/>
                          <w:spacing w:line="0" w:lineRule="atLeast"/>
                          <w:jc w:val="left"/>
                          <w:rPr>
                            <w:color w:val="000000"/>
                            <w:szCs w:val="28"/>
                          </w:rPr>
                        </w:pPr>
                        <w:r>
                          <w:rPr>
                            <w:color w:val="000000"/>
                            <w:szCs w:val="28"/>
                          </w:rPr>
                          <w:t xml:space="preserve">C     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    </w:t>
                        </w:r>
                        <w:r>
                          <w:rPr>
                            <w:color w:val="000000"/>
                            <w:szCs w:val="2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：</w:t>
                        </w:r>
                        <w:r>
                          <w:rPr>
                            <w:color w:val="000000"/>
                            <w:szCs w:val="28"/>
                          </w:rPr>
                          <w:t>30         60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  <w:lang w:val="zh-CN"/>
                          </w:rPr>
                          <w:t>分</w:t>
                        </w:r>
                        <w:r>
                          <w:rPr>
                            <w:color w:val="000000"/>
                            <w:szCs w:val="28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Cs w:val="28"/>
                          </w:rPr>
                          <w:t xml:space="preserve"> 4</w:t>
                        </w:r>
                      </w:p>
                      <w:p w14:paraId="47F01EBA" w14:textId="77777777" w:rsidR="00000000" w:rsidRDefault="00C61225">
                        <w:pPr>
                          <w:autoSpaceDE w:val="0"/>
                          <w:autoSpaceDN w:val="0"/>
                          <w:adjustRightInd w:val="0"/>
                          <w:spacing w:line="0" w:lineRule="atLeast"/>
                          <w:jc w:val="left"/>
                          <w:rPr>
                            <w:rFonts w:hint="eastAsia"/>
                            <w:color w:val="000000"/>
                            <w:szCs w:val="28"/>
                          </w:rPr>
                        </w:pPr>
                        <w:r>
                          <w:rPr>
                            <w:color w:val="000000"/>
                            <w:szCs w:val="28"/>
                          </w:rPr>
                          <w:t>D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         10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50</w:t>
                        </w:r>
                        <w:r>
                          <w:rPr>
                            <w:color w:val="000000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  <w:lang w:val="zh-CN"/>
                          </w:rPr>
                          <w:t>分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         6</w:t>
                        </w:r>
                      </w:p>
                      <w:p w14:paraId="61D78F39" w14:textId="77777777" w:rsidR="00000000" w:rsidRDefault="00C61225">
                        <w:pPr>
                          <w:rPr>
                            <w:rFonts w:hint="eastAsia"/>
                            <w:color w:val="000000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E            11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00         20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分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         4</w:t>
                        </w:r>
                      </w:p>
                      <w:p w14:paraId="259E6CC1" w14:textId="77777777" w:rsidR="00000000" w:rsidRDefault="00C61225"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F            11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10         10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>分</w:t>
                        </w:r>
                        <w:r>
                          <w:rPr>
                            <w:rFonts w:hint="eastAsia"/>
                            <w:color w:val="000000"/>
                            <w:szCs w:val="28"/>
                          </w:rPr>
                          <w:t xml:space="preserve">            4  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080,0" to="108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5" o:spid="_x0000_s1029" style="position:absolute;visibility:visible;mso-wrap-style:square" from="2700,0" to="270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6" o:spid="_x0000_s1030" style="position:absolute;visibility:visible;mso-wrap-style:square" from="4500,0" to="450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7" o:spid="_x0000_s1031" style="position:absolute;visibility:visible;mso-wrap-style:square" from="0,468" to="5760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/v:group>
            </w:pict>
          </mc:Fallback>
        </mc:AlternateContent>
      </w:r>
    </w:p>
    <w:p w14:paraId="2E12B956" w14:textId="77777777" w:rsidR="00000000" w:rsidRDefault="00C61225">
      <w:pPr>
        <w:pStyle w:val="a3"/>
        <w:rPr>
          <w:rFonts w:hint="eastAsia"/>
        </w:rPr>
      </w:pPr>
    </w:p>
    <w:p w14:paraId="1F5CEEA3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4B3BA740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4A8C1964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7BB6F4AE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34D5B1DF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051578D4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23C91510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7439DB8E" w14:textId="77777777" w:rsidR="00000000" w:rsidRDefault="00C61225">
      <w:pPr>
        <w:widowControl/>
        <w:rPr>
          <w:rFonts w:hint="eastAsia"/>
          <w:spacing w:val="4"/>
          <w:kern w:val="0"/>
          <w:sz w:val="24"/>
        </w:rPr>
      </w:pPr>
      <w:r>
        <w:rPr>
          <w:rFonts w:hint="eastAsia"/>
          <w:spacing w:val="4"/>
          <w:kern w:val="0"/>
          <w:sz w:val="24"/>
        </w:rPr>
        <w:t>试填充下列表格：</w:t>
      </w:r>
    </w:p>
    <w:p w14:paraId="6AA8C122" w14:textId="2AA4CCD5" w:rsidR="00000000" w:rsidRDefault="00C61225">
      <w:pPr>
        <w:widowControl/>
        <w:ind w:firstLineChars="200" w:firstLine="400"/>
        <w:rPr>
          <w:rFonts w:hint="eastAsia"/>
          <w:spacing w:val="4"/>
          <w:kern w:val="0"/>
        </w:rPr>
      </w:pPr>
      <w:r>
        <w:rPr>
          <w:noProof/>
          <w:spacing w:val="4"/>
          <w:kern w:val="0"/>
          <w:sz w:val="20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2240CB" wp14:editId="21FE0F7C">
                <wp:simplePos x="0" y="0"/>
                <wp:positionH relativeFrom="column">
                  <wp:posOffset>457200</wp:posOffset>
                </wp:positionH>
                <wp:positionV relativeFrom="paragraph">
                  <wp:posOffset>191135</wp:posOffset>
                </wp:positionV>
                <wp:extent cx="4229100" cy="2080260"/>
                <wp:effectExtent l="9525" t="9525" r="9525" b="571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2080260"/>
                          <a:chOff x="0" y="0"/>
                          <a:chExt cx="6660" cy="3276"/>
                        </a:xfrm>
                      </wpg:grpSpPr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60" cy="3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4B4DB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进入内存时间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运行结束时间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</w:rPr>
                                <w:t>周转时间</w:t>
                              </w:r>
                            </w:p>
                            <w:p w14:paraId="246AFAB8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3721316C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A       </w:t>
                              </w:r>
                            </w:p>
                            <w:p w14:paraId="0F71C824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B       </w:t>
                              </w:r>
                            </w:p>
                            <w:p w14:paraId="1B17C0A2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C       </w:t>
                              </w:r>
                            </w:p>
                            <w:p w14:paraId="7945B920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D           </w:t>
                              </w:r>
                            </w:p>
                            <w:p w14:paraId="02DBFC43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E           </w:t>
                              </w:r>
                            </w:p>
                            <w:p w14:paraId="4C693EBA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F           </w:t>
                              </w:r>
                            </w:p>
                            <w:p w14:paraId="7C983BBD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738AE27" w14:textId="77777777" w:rsidR="00000000" w:rsidRDefault="00C6122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</w:rPr>
                                <w:t>平均作业周转时间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00" y="0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700" y="0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500" y="0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2808"/>
                            <a:ext cx="666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240CB" id="Group 8" o:spid="_x0000_s1032" style="position:absolute;left:0;text-align:left;margin-left:36pt;margin-top:15.05pt;width:333pt;height:163.8pt;z-index:251658240" coordsize="666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">
                <v:shape id="Text Box 9" o:spid="_x0000_s1033" type="#_x0000_t202" style="position:absolute;width:666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3B14B4DB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进入内存时间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运行结束时间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</w:rPr>
                          <w:t>周转时间</w:t>
                        </w:r>
                      </w:p>
                      <w:p w14:paraId="246AFAB8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</w:p>
                      <w:p w14:paraId="3721316C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A       </w:t>
                        </w:r>
                      </w:p>
                      <w:p w14:paraId="0F71C824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B       </w:t>
                        </w:r>
                      </w:p>
                      <w:p w14:paraId="1B17C0A2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C       </w:t>
                        </w:r>
                      </w:p>
                      <w:p w14:paraId="7945B920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D           </w:t>
                        </w:r>
                      </w:p>
                      <w:p w14:paraId="02DBFC43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E           </w:t>
                        </w:r>
                      </w:p>
                      <w:p w14:paraId="4C693EBA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F           </w:t>
                        </w:r>
                      </w:p>
                      <w:p w14:paraId="7C983BBD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</w:p>
                      <w:p w14:paraId="7738AE27" w14:textId="77777777" w:rsidR="00000000" w:rsidRDefault="00C612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</w:rPr>
                          <w:t>平均作业周转时间</w:t>
                        </w:r>
                        <w:r>
                          <w:rPr>
                            <w:rFonts w:hint="eastAsia"/>
                          </w:rPr>
                          <w:t xml:space="preserve"> =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0,624" to="666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11" o:spid="_x0000_s1035" style="position:absolute;visibility:visible;mso-wrap-style:square" from="900,0" to="900,2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12" o:spid="_x0000_s1036" style="position:absolute;visibility:visible;mso-wrap-style:square" from="2700,0" to="2700,2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13" o:spid="_x0000_s1037" style="position:absolute;visibility:visible;mso-wrap-style:square" from="4500,0" to="4500,2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8" style="position:absolute;visibility:visible;mso-wrap-style:square" from="0,2808" to="6660,2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7061A94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703688D0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772B86B9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5BDC6E74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32862CBC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606F04E8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1E1C259B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38DB5F4F" w14:textId="77777777" w:rsidR="00000000" w:rsidRDefault="00C61225">
      <w:pPr>
        <w:widowControl/>
        <w:ind w:firstLineChars="200" w:firstLine="436"/>
        <w:rPr>
          <w:rFonts w:hint="eastAsia"/>
          <w:spacing w:val="4"/>
          <w:kern w:val="0"/>
        </w:rPr>
      </w:pPr>
    </w:p>
    <w:p w14:paraId="52E435C9" w14:textId="77777777" w:rsidR="00000000" w:rsidRDefault="00C61225">
      <w:pPr>
        <w:rPr>
          <w:rFonts w:hint="eastAsia"/>
        </w:rPr>
      </w:pPr>
    </w:p>
    <w:p w14:paraId="17F042ED" w14:textId="77777777" w:rsidR="00000000" w:rsidRDefault="00C61225">
      <w:pPr>
        <w:rPr>
          <w:rFonts w:hint="eastAsia"/>
        </w:rPr>
      </w:pPr>
    </w:p>
    <w:p w14:paraId="77444EF1" w14:textId="77777777" w:rsidR="00000000" w:rsidRDefault="00C61225">
      <w:pPr>
        <w:rPr>
          <w:rFonts w:hint="eastAsia"/>
        </w:rPr>
      </w:pPr>
    </w:p>
    <w:p w14:paraId="12957362" w14:textId="77777777" w:rsidR="00000000" w:rsidRDefault="00C61225">
      <w:pPr>
        <w:rPr>
          <w:rFonts w:hint="eastAsia"/>
        </w:rPr>
      </w:pPr>
    </w:p>
    <w:p w14:paraId="0A782596" w14:textId="77777777" w:rsidR="00000000" w:rsidRDefault="00C61225">
      <w:pPr>
        <w:rPr>
          <w:rFonts w:hint="eastAsia"/>
          <w:sz w:val="24"/>
        </w:rPr>
      </w:pPr>
      <w:r>
        <w:rPr>
          <w:rFonts w:hint="eastAsia"/>
          <w:sz w:val="24"/>
        </w:rPr>
        <w:t>五、编程题</w:t>
      </w:r>
      <w:r>
        <w:rPr>
          <w:rFonts w:hint="eastAsia"/>
          <w:sz w:val="24"/>
        </w:rPr>
        <w:t>(22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3E469AB3" w14:textId="77777777" w:rsidR="00000000" w:rsidRDefault="00C61225">
      <w:pPr>
        <w:pStyle w:val="a4"/>
        <w:jc w:val="left"/>
        <w:rPr>
          <w:rFonts w:hint="eastAsia"/>
          <w:b w:val="0"/>
          <w:bCs w:val="0"/>
          <w:sz w:val="28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1</w:t>
      </w:r>
      <w:r>
        <w:rPr>
          <w:rFonts w:hint="eastAsia"/>
        </w:rPr>
        <w:t xml:space="preserve"> </w:t>
      </w:r>
      <w:r>
        <w:rPr>
          <w:rFonts w:hint="eastAsia"/>
          <w:b w:val="0"/>
          <w:bCs w:val="0"/>
          <w:sz w:val="28"/>
        </w:rPr>
        <w:t>过独木桥问题：有一座独木桥，两边的汽车串行过桥，但当另一方提出过桥时，对方应阻止未上桥面的后继车辆，待其已在桥面上的汽车过完后，另一方汽车开始过桥，试用信号量和</w:t>
      </w:r>
      <w:r>
        <w:rPr>
          <w:rFonts w:hint="eastAsia"/>
          <w:b w:val="0"/>
          <w:bCs w:val="0"/>
          <w:sz w:val="28"/>
        </w:rPr>
        <w:t>PV</w:t>
      </w:r>
      <w:r>
        <w:rPr>
          <w:rFonts w:hint="eastAsia"/>
          <w:b w:val="0"/>
          <w:bCs w:val="0"/>
          <w:sz w:val="28"/>
        </w:rPr>
        <w:t>操作求解过桥问题。</w:t>
      </w:r>
    </w:p>
    <w:p w14:paraId="35A98923" w14:textId="77777777" w:rsidR="00000000" w:rsidRDefault="00C61225">
      <w:pPr>
        <w:pStyle w:val="a4"/>
        <w:jc w:val="left"/>
        <w:rPr>
          <w:rFonts w:hint="eastAsia"/>
          <w:b w:val="0"/>
          <w:bCs w:val="0"/>
          <w:sz w:val="28"/>
        </w:rPr>
      </w:pPr>
    </w:p>
    <w:p w14:paraId="43FEE1D3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．设自行车生产线上有一只箱子，其中有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个位置（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≥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），每个位置可存放一</w:t>
      </w:r>
      <w:r>
        <w:rPr>
          <w:rFonts w:hint="eastAsia"/>
          <w:sz w:val="24"/>
        </w:rPr>
        <w:lastRenderedPageBreak/>
        <w:t>个车架或一个车轮。设有三个工人，其活动如下：</w:t>
      </w:r>
    </w:p>
    <w:p w14:paraId="242A3AE3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worker1</w:t>
      </w:r>
      <w:r>
        <w:rPr>
          <w:rFonts w:hint="eastAsia"/>
          <w:sz w:val="24"/>
        </w:rPr>
        <w:t>的活动</w:t>
      </w:r>
      <w:r>
        <w:rPr>
          <w:rFonts w:hint="eastAsia"/>
          <w:sz w:val="24"/>
        </w:rPr>
        <w:t xml:space="preserve">    worker2</w:t>
      </w:r>
      <w:r>
        <w:rPr>
          <w:rFonts w:hint="eastAsia"/>
          <w:sz w:val="24"/>
        </w:rPr>
        <w:t>的活动</w:t>
      </w:r>
      <w:r>
        <w:rPr>
          <w:rFonts w:hint="eastAsia"/>
          <w:sz w:val="24"/>
        </w:rPr>
        <w:t xml:space="preserve">        work</w:t>
      </w:r>
      <w:r>
        <w:rPr>
          <w:rFonts w:hint="eastAsia"/>
          <w:sz w:val="24"/>
        </w:rPr>
        <w:t>er3</w:t>
      </w:r>
      <w:r>
        <w:rPr>
          <w:rFonts w:hint="eastAsia"/>
          <w:sz w:val="24"/>
        </w:rPr>
        <w:t>的活动</w:t>
      </w:r>
    </w:p>
    <w:p w14:paraId="0321EB23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L1</w:t>
      </w:r>
      <w:r>
        <w:rPr>
          <w:rFonts w:hint="eastAsia"/>
          <w:sz w:val="24"/>
        </w:rPr>
        <w:t>：加工一个车架；</w:t>
      </w:r>
      <w:r>
        <w:rPr>
          <w:rFonts w:hint="eastAsia"/>
          <w:sz w:val="24"/>
        </w:rPr>
        <w:t xml:space="preserve">  L2</w:t>
      </w:r>
      <w:r>
        <w:rPr>
          <w:rFonts w:hint="eastAsia"/>
          <w:sz w:val="24"/>
        </w:rPr>
        <w:t>：加工一个车轮：</w:t>
      </w:r>
      <w:r>
        <w:rPr>
          <w:rFonts w:hint="eastAsia"/>
          <w:sz w:val="24"/>
        </w:rPr>
        <w:t xml:space="preserve">    L3</w:t>
      </w:r>
      <w:r>
        <w:rPr>
          <w:rFonts w:hint="eastAsia"/>
          <w:sz w:val="24"/>
        </w:rPr>
        <w:t>：在箱中取一个车轮</w:t>
      </w:r>
      <w:r>
        <w:rPr>
          <w:rFonts w:hint="eastAsia"/>
          <w:sz w:val="24"/>
        </w:rPr>
        <w:t xml:space="preserve">    </w:t>
      </w:r>
    </w:p>
    <w:p w14:paraId="47465AEE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车架放入箱中：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车轮放入箱中：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在箱中取二个车轮；</w:t>
      </w:r>
    </w:p>
    <w:p w14:paraId="711B45A9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 xml:space="preserve">    goto L1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       goto L2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组装为一台自行车；</w:t>
      </w:r>
    </w:p>
    <w:p w14:paraId="3E4C5623" w14:textId="77777777" w:rsidR="00000000" w:rsidRDefault="00C61225">
      <w:pPr>
        <w:pStyle w:val="a5"/>
        <w:ind w:firstLine="5520"/>
        <w:rPr>
          <w:rFonts w:hint="eastAsia"/>
          <w:sz w:val="24"/>
        </w:rPr>
      </w:pPr>
      <w:r>
        <w:rPr>
          <w:rFonts w:hint="eastAsia"/>
          <w:sz w:val="24"/>
        </w:rPr>
        <w:t>goto L3</w:t>
      </w:r>
      <w:r>
        <w:rPr>
          <w:rFonts w:hint="eastAsia"/>
          <w:sz w:val="24"/>
        </w:rPr>
        <w:t>；</w:t>
      </w:r>
    </w:p>
    <w:p w14:paraId="11914C5E" w14:textId="77777777" w:rsidR="00000000" w:rsidRDefault="00C61225">
      <w:pPr>
        <w:pStyle w:val="a5"/>
        <w:rPr>
          <w:rFonts w:hint="eastAsia"/>
          <w:sz w:val="24"/>
        </w:rPr>
      </w:pPr>
      <w:r>
        <w:rPr>
          <w:rFonts w:hint="eastAsia"/>
          <w:sz w:val="24"/>
        </w:rPr>
        <w:t>试用管程实现这三个工人的合作生产活动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只需写出管程部分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14:paraId="0E2B68D9" w14:textId="77777777" w:rsidR="00000000" w:rsidRDefault="00C61225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C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4CD3A6F8"/>
  <w15:chartTrackingRefBased/>
  <w15:docId w15:val="{6E396242-F7F2-4FB2-9DED-87D98E6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spacing w:val="4"/>
      <w:kern w:val="0"/>
      <w:sz w:val="22"/>
      <w:szCs w:val="20"/>
      <w:lang w:val="en-US" w:eastAsia="zh-CN"/>
    </w:rPr>
  </w:style>
  <w:style w:type="paragraph" w:styleId="a4">
    <w:name w:val="Body Text"/>
    <w:basedOn w:val="a"/>
    <w:pPr>
      <w:spacing w:line="0" w:lineRule="atLeast"/>
    </w:pPr>
    <w:rPr>
      <w:b/>
      <w:bCs/>
      <w:sz w:val="24"/>
    </w:rPr>
  </w:style>
  <w:style w:type="paragraph" w:styleId="a5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1105</Words>
  <Characters>364</Characters>
  <Application>Microsoft Office Word</Application>
  <DocSecurity>0</DocSecurity>
  <PresentationFormat/>
  <Lines>3</Lines>
  <Paragraphs>2</Paragraphs>
  <Slides>0</Slides>
  <Notes>0</Notes>
  <HiddenSlides>0</HiddenSlides>
  <MMClips>0</MMClips>
  <ScaleCrop>false</ScaleCrop>
  <Manager/>
  <Company>nju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试从资源管理的角度，分析操作系统的角色和功能</dc:title>
  <dc:subject/>
  <dc:creator>feixl</dc:creator>
  <cp:keywords/>
  <dc:description/>
  <cp:lastModifiedBy>幽弥狂</cp:lastModifiedBy>
  <cp:revision>2</cp:revision>
  <dcterms:created xsi:type="dcterms:W3CDTF">2019-09-17T18:38:00Z</dcterms:created>
  <dcterms:modified xsi:type="dcterms:W3CDTF">2019-09-17T18:38:00Z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